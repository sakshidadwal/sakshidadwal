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B971" w14:textId="7AE00828" w:rsidR="00E22CEE" w:rsidRDefault="00191899" w:rsidP="00D452F4">
      <w:pPr>
        <w:pStyle w:val="Heading1"/>
      </w:pPr>
      <w:r>
        <w:t>CET-1112 – Practical Assessment</w:t>
      </w:r>
    </w:p>
    <w:p w14:paraId="1F02C7E2" w14:textId="34CFB84A" w:rsidR="00EC1D93" w:rsidRPr="00EC1D93" w:rsidRDefault="00191899" w:rsidP="00EC1D93">
      <w:pPr>
        <w:pStyle w:val="BodyTextL25"/>
      </w:pPr>
      <w:r>
        <w:t>Note: You will need to search for information online and navigate the web to find solutions.</w:t>
      </w:r>
      <w:r w:rsidR="00266D28">
        <w:t xml:space="preserve"> You will have 2.5 Hours to complete this assessment.</w:t>
      </w:r>
    </w:p>
    <w:p w14:paraId="69E75027" w14:textId="5FCDB208" w:rsidR="00D778DF" w:rsidRPr="00E70096" w:rsidRDefault="00D778DF" w:rsidP="00D452F4">
      <w:pPr>
        <w:pStyle w:val="Heading1"/>
      </w:pPr>
      <w:r w:rsidRPr="00E70096">
        <w:t>Objectives</w:t>
      </w:r>
    </w:p>
    <w:p w14:paraId="4DFAF804" w14:textId="6BE823A2" w:rsidR="00F76567" w:rsidRDefault="004C21CB" w:rsidP="000C5F0D">
      <w:pPr>
        <w:pStyle w:val="BodyTextL25Bold"/>
      </w:pPr>
      <w:r w:rsidRPr="004C21CB">
        <w:t>Part 1: Collect Required API Documentation</w:t>
      </w:r>
    </w:p>
    <w:p w14:paraId="43ABEDCB" w14:textId="1BA3398B" w:rsidR="004C21CB" w:rsidRDefault="004C21CB" w:rsidP="000C5F0D">
      <w:pPr>
        <w:pStyle w:val="BodyTextL25Bold"/>
      </w:pPr>
      <w:r w:rsidRPr="004C21CB">
        <w:t xml:space="preserve">Part 2: Code </w:t>
      </w:r>
      <w:r>
        <w:t>a</w:t>
      </w:r>
      <w:r w:rsidRPr="004C21CB">
        <w:t xml:space="preserve"> Webex Teams Bot</w:t>
      </w:r>
    </w:p>
    <w:p w14:paraId="6755D37D" w14:textId="77777777" w:rsidR="00D778DF" w:rsidRDefault="00D778DF" w:rsidP="00D452F4">
      <w:pPr>
        <w:pStyle w:val="Heading1"/>
      </w:pPr>
      <w:r w:rsidRPr="00E70096">
        <w:t>Background / Scenario</w:t>
      </w:r>
    </w:p>
    <w:p w14:paraId="2691A42F" w14:textId="0CBEFD1D" w:rsidR="00F76567" w:rsidRDefault="00F76567" w:rsidP="00F76567">
      <w:pPr>
        <w:pStyle w:val="BodyTextL25"/>
      </w:pPr>
      <w:r>
        <w:t xml:space="preserve">Python can be used to integrate API calls from different services. In this </w:t>
      </w:r>
      <w:r w:rsidR="004C21CB">
        <w:t>Skills Assessment</w:t>
      </w:r>
      <w:r>
        <w:t>, you will edit and modify Python code</w:t>
      </w:r>
      <w:r w:rsidR="00AB2C3E">
        <w:t xml:space="preserve"> for a Webex Teams bot</w:t>
      </w:r>
      <w:r w:rsidR="00E83F8E">
        <w:t xml:space="preserve"> that </w:t>
      </w:r>
      <w:r w:rsidR="00A3709A">
        <w:t>integrates</w:t>
      </w:r>
      <w:r>
        <w:t xml:space="preserve"> </w:t>
      </w:r>
      <w:r w:rsidR="00A3709A">
        <w:t xml:space="preserve">Webex, </w:t>
      </w:r>
      <w:r>
        <w:t>MapQuest</w:t>
      </w:r>
      <w:r w:rsidR="00A3709A">
        <w:t>,</w:t>
      </w:r>
      <w:r w:rsidR="003E5198">
        <w:t xml:space="preserve"> and</w:t>
      </w:r>
      <w:r>
        <w:t xml:space="preserve"> </w:t>
      </w:r>
      <w:r w:rsidR="00266D28">
        <w:t xml:space="preserve">Sunrise/Sunset </w:t>
      </w:r>
      <w:r>
        <w:t>APIs. The code continuously checks for messages in a user specified Webex Teams room</w:t>
      </w:r>
      <w:r w:rsidR="00A3709A">
        <w:t xml:space="preserve"> that begins with a forward slash (</w:t>
      </w:r>
      <w:r>
        <w:t>/</w:t>
      </w:r>
      <w:r w:rsidR="002024B0">
        <w:t>)</w:t>
      </w:r>
      <w:r>
        <w:t xml:space="preserve"> followed by a city name (e.g. /Washington, DC). When such</w:t>
      </w:r>
      <w:r w:rsidR="002024B0">
        <w:t xml:space="preserve"> a</w:t>
      </w:r>
      <w:r>
        <w:t xml:space="preserve"> message is found, the city name is extracted and used with the MapQuest API service to get the GPS coordinates </w:t>
      </w:r>
      <w:r w:rsidR="002024B0">
        <w:t>for</w:t>
      </w:r>
      <w:r>
        <w:t xml:space="preserve"> the specified city. </w:t>
      </w:r>
      <w:r w:rsidR="002024B0">
        <w:t>Next, these coordinates</w:t>
      </w:r>
      <w:r>
        <w:t xml:space="preserve"> are used with the </w:t>
      </w:r>
      <w:r w:rsidR="00266D28">
        <w:t>Sunrise/Sunset</w:t>
      </w:r>
      <w:r>
        <w:t xml:space="preserve"> API to find the </w:t>
      </w:r>
      <w:r w:rsidR="00266D28">
        <w:t>relevant sunrise and sunset times</w:t>
      </w:r>
      <w:r>
        <w:t xml:space="preserve">. </w:t>
      </w:r>
      <w:r w:rsidR="00AB2C3E">
        <w:t>Finally</w:t>
      </w:r>
      <w:r>
        <w:t xml:space="preserve">, a message is sent back to the Webex Teams room informing </w:t>
      </w:r>
      <w:r w:rsidR="00AB2C3E">
        <w:t xml:space="preserve">the user </w:t>
      </w:r>
      <w:r>
        <w:t xml:space="preserve">about the </w:t>
      </w:r>
      <w:proofErr w:type="gramStart"/>
      <w:r w:rsidR="00266D28">
        <w:t>days</w:t>
      </w:r>
      <w:proofErr w:type="gramEnd"/>
      <w:r w:rsidR="00266D28">
        <w:t xml:space="preserve"> sunrise and sunset</w:t>
      </w:r>
      <w:r>
        <w:t xml:space="preserve"> </w:t>
      </w:r>
      <w:r w:rsidR="00AB2C3E">
        <w:t>for</w:t>
      </w:r>
      <w:r>
        <w:t xml:space="preserve"> the queried city.</w:t>
      </w:r>
    </w:p>
    <w:p w14:paraId="27770EFB" w14:textId="34A7A268" w:rsidR="00F76567" w:rsidRDefault="00F76567" w:rsidP="00F76567">
      <w:pPr>
        <w:pStyle w:val="BodyTextL25"/>
      </w:pPr>
      <w:r>
        <w:t xml:space="preserve">When completed, </w:t>
      </w:r>
      <w:r w:rsidR="00E83F8E">
        <w:t>the Webex Teams bot</w:t>
      </w:r>
      <w:r>
        <w:t xml:space="preserve"> will:</w:t>
      </w:r>
    </w:p>
    <w:p w14:paraId="00584E22" w14:textId="6A862051" w:rsidR="00F76567" w:rsidRDefault="00F76567" w:rsidP="00F76567">
      <w:pPr>
        <w:pStyle w:val="Bulletlevel1"/>
      </w:pPr>
      <w:r>
        <w:t>Ask the user for their access token or to use the hard-coded access token.</w:t>
      </w:r>
    </w:p>
    <w:p w14:paraId="56BA2593" w14:textId="65833191" w:rsidR="00F76567" w:rsidRDefault="00F76567" w:rsidP="00F76567">
      <w:pPr>
        <w:pStyle w:val="Bulletlevel1"/>
      </w:pPr>
      <w:r>
        <w:t>Display a list of the user's Webex Teams rooms.</w:t>
      </w:r>
    </w:p>
    <w:p w14:paraId="3E404D39" w14:textId="1E0E47D3" w:rsidR="00F76567" w:rsidRDefault="00F76567" w:rsidP="00F76567">
      <w:pPr>
        <w:pStyle w:val="Bulletlevel1"/>
      </w:pPr>
      <w:r>
        <w:t>Ask the user which Webex Teams room to monitor for queries starting with “/”.</w:t>
      </w:r>
    </w:p>
    <w:p w14:paraId="43DF5D3F" w14:textId="50A96D4F" w:rsidR="00F76567" w:rsidRDefault="00F76567" w:rsidP="00F76567">
      <w:pPr>
        <w:pStyle w:val="Bulletlevel1"/>
      </w:pPr>
      <w:r>
        <w:t>Extract the city name of a message starting with “/” (e.g. /</w:t>
      </w:r>
      <w:r w:rsidR="00D9461F">
        <w:t>Toronto</w:t>
      </w:r>
      <w:r>
        <w:t xml:space="preserve">, </w:t>
      </w:r>
      <w:r w:rsidR="00D9461F">
        <w:t>ON</w:t>
      </w:r>
      <w:r>
        <w:t xml:space="preserve"> -&gt; </w:t>
      </w:r>
      <w:r w:rsidR="00D9461F">
        <w:t>Toronto</w:t>
      </w:r>
      <w:r>
        <w:t xml:space="preserve">, </w:t>
      </w:r>
      <w:r w:rsidR="00D9461F">
        <w:t>ON</w:t>
      </w:r>
      <w:r>
        <w:t>)</w:t>
      </w:r>
      <w:r w:rsidR="003E5198">
        <w:t>.</w:t>
      </w:r>
    </w:p>
    <w:p w14:paraId="6B09160C" w14:textId="066ED63C" w:rsidR="00F76567" w:rsidRDefault="00F76567" w:rsidP="00F76567">
      <w:pPr>
        <w:pStyle w:val="Bulletlevel1"/>
      </w:pPr>
      <w:r>
        <w:t>Request the latitude and longitude of a specified city using the MapQuest API.</w:t>
      </w:r>
    </w:p>
    <w:p w14:paraId="569FB43B" w14:textId="4669ED34" w:rsidR="00F76567" w:rsidRDefault="00F76567" w:rsidP="00F76567">
      <w:pPr>
        <w:pStyle w:val="Bulletlevel1"/>
      </w:pPr>
      <w:r>
        <w:t xml:space="preserve">Request the </w:t>
      </w:r>
      <w:r w:rsidR="00266D28">
        <w:t>sunrise and sunset times</w:t>
      </w:r>
      <w:r>
        <w:t xml:space="preserve"> using the </w:t>
      </w:r>
      <w:r w:rsidR="00266D28">
        <w:t>Sunrise/Sunset</w:t>
      </w:r>
      <w:r>
        <w:t xml:space="preserve"> API.</w:t>
      </w:r>
    </w:p>
    <w:p w14:paraId="29ADBDE1" w14:textId="75A6D31B" w:rsidR="00F76567" w:rsidRDefault="00F76567" w:rsidP="00F76567">
      <w:pPr>
        <w:pStyle w:val="Bulletlevel1"/>
      </w:pPr>
      <w:r>
        <w:t xml:space="preserve">Send the </w:t>
      </w:r>
      <w:r w:rsidR="00266D28">
        <w:t>sunrise and sunset information</w:t>
      </w:r>
      <w:r>
        <w:t xml:space="preserve"> back to the specified Webex Teams room.</w:t>
      </w:r>
    </w:p>
    <w:p w14:paraId="35EDCB1A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48747618" w14:textId="0E578245" w:rsidR="00F76567" w:rsidRDefault="00E22CEE" w:rsidP="00F76567">
      <w:pPr>
        <w:pStyle w:val="Bulletlevel1"/>
      </w:pPr>
      <w:r>
        <w:t>One personal computer</w:t>
      </w:r>
      <w:r w:rsidR="00F76567">
        <w:t xml:space="preserve"> </w:t>
      </w:r>
      <w:r w:rsidR="00266D28">
        <w:t xml:space="preserve">matching the minimum system requirements of this </w:t>
      </w:r>
      <w:r w:rsidR="00D9461F">
        <w:t>course.</w:t>
      </w:r>
    </w:p>
    <w:p w14:paraId="65EAF480" w14:textId="3F8E3DF4" w:rsidR="004E6F75" w:rsidRDefault="004E6F75" w:rsidP="00F76567">
      <w:pPr>
        <w:pStyle w:val="Bulletlevel1"/>
      </w:pPr>
      <w:r>
        <w:t>MapQuest and Webex Teams developer access</w:t>
      </w:r>
      <w:r w:rsidR="005E5BDA">
        <w:t xml:space="preserve"> and API keys</w:t>
      </w:r>
    </w:p>
    <w:p w14:paraId="36E35ECC" w14:textId="1ED0798D" w:rsidR="00F76567" w:rsidRDefault="00F76567" w:rsidP="00F76567">
      <w:pPr>
        <w:pStyle w:val="Bulletlevel1"/>
      </w:pPr>
      <w:r>
        <w:t xml:space="preserve">Virtual Box </w:t>
      </w:r>
      <w:r w:rsidR="00191899">
        <w:t>Software</w:t>
      </w:r>
    </w:p>
    <w:p w14:paraId="5944DAB7" w14:textId="4ADBEE2A" w:rsidR="00F76567" w:rsidRDefault="00F76567" w:rsidP="00F76567">
      <w:pPr>
        <w:pStyle w:val="Bulletlevel1"/>
      </w:pPr>
      <w:r>
        <w:t xml:space="preserve">DEVASC Virtual Machine </w:t>
      </w:r>
    </w:p>
    <w:p w14:paraId="724C91E1" w14:textId="7BC1DF3A" w:rsidR="00782C00" w:rsidRDefault="00782C00" w:rsidP="00F76567">
      <w:pPr>
        <w:pStyle w:val="Bulletlevel1"/>
      </w:pPr>
      <w:r>
        <w:t xml:space="preserve">The </w:t>
      </w:r>
      <w:r w:rsidR="00D9461F">
        <w:rPr>
          <w:b/>
          <w:bCs/>
        </w:rPr>
        <w:t>devbot</w:t>
      </w:r>
      <w:r w:rsidRPr="00782C00">
        <w:rPr>
          <w:b/>
          <w:bCs/>
        </w:rPr>
        <w:t>.py</w:t>
      </w:r>
      <w:r>
        <w:t xml:space="preserve"> student script</w:t>
      </w:r>
      <w:r w:rsidR="00E22CEE">
        <w:t xml:space="preserve"> – a</w:t>
      </w:r>
      <w:r w:rsidR="00191899">
        <w:t>vailable on Moodle</w:t>
      </w:r>
    </w:p>
    <w:p w14:paraId="0EB59F17" w14:textId="77777777" w:rsidR="0087234B" w:rsidRDefault="004E6F75" w:rsidP="004E6F75">
      <w:pPr>
        <w:pStyle w:val="Bulletlevel1"/>
        <w:numPr>
          <w:ilvl w:val="0"/>
          <w:numId w:val="0"/>
        </w:numPr>
        <w:ind w:left="360"/>
      </w:pPr>
      <w:r w:rsidRPr="004E6F75">
        <w:rPr>
          <w:b/>
          <w:bCs/>
        </w:rPr>
        <w:t>Note</w:t>
      </w:r>
      <w:r w:rsidR="0087234B">
        <w:rPr>
          <w:b/>
          <w:bCs/>
        </w:rPr>
        <w:t>s</w:t>
      </w:r>
      <w:r w:rsidRPr="004E6F75">
        <w:t xml:space="preserve">: </w:t>
      </w:r>
    </w:p>
    <w:p w14:paraId="34E76419" w14:textId="77777777" w:rsidR="00191899" w:rsidRDefault="004E6F75" w:rsidP="0087234B">
      <w:pPr>
        <w:pStyle w:val="Bulletlevel1"/>
        <w:numPr>
          <w:ilvl w:val="0"/>
          <w:numId w:val="10"/>
        </w:numPr>
      </w:pPr>
      <w:r w:rsidRPr="004E6F75">
        <w:t>To protect application environments like Webex Teams from bots or malicious access attempts, most APIs rate limit availability. If you make a large number of the same API calls, your API call may be blocked for a specific amount of time. The timeout is usually less than 5 minutes.</w:t>
      </w:r>
      <w:r w:rsidR="00E22CEE">
        <w:t xml:space="preserve"> </w:t>
      </w:r>
    </w:p>
    <w:p w14:paraId="0A83ACFA" w14:textId="06ADC5AB" w:rsidR="004E6F75" w:rsidRDefault="00191899" w:rsidP="0087234B">
      <w:pPr>
        <w:pStyle w:val="Bulletlevel1"/>
        <w:numPr>
          <w:ilvl w:val="0"/>
          <w:numId w:val="10"/>
        </w:numPr>
      </w:pPr>
      <w:r>
        <w:t>I</w:t>
      </w:r>
      <w:r w:rsidR="00E22CEE">
        <w:t>f the</w:t>
      </w:r>
      <w:r w:rsidR="00D9461F">
        <w:t>re have been changes to the API</w:t>
      </w:r>
      <w:r w:rsidR="00E22CEE">
        <w:t xml:space="preserve">, </w:t>
      </w:r>
      <w:r w:rsidR="00D9461F">
        <w:t>it is up to you to</w:t>
      </w:r>
      <w:r w:rsidR="00E22CEE">
        <w:t xml:space="preserve"> resolve what commands are required to solve the problem at hand,</w:t>
      </w:r>
      <w:r>
        <w:t xml:space="preserve"> and adjust your script accordingly.</w:t>
      </w:r>
    </w:p>
    <w:p w14:paraId="573B4896" w14:textId="68D58C62" w:rsidR="0087234B" w:rsidRDefault="0087234B" w:rsidP="0087234B">
      <w:pPr>
        <w:pStyle w:val="Bulletlevel1"/>
        <w:numPr>
          <w:ilvl w:val="0"/>
          <w:numId w:val="10"/>
        </w:numPr>
      </w:pPr>
      <w:r>
        <w:t xml:space="preserve">You </w:t>
      </w:r>
      <w:r w:rsidR="00D9461F">
        <w:t>must</w:t>
      </w:r>
      <w:r>
        <w:t xml:space="preserve"> decide what evidence is sufficient</w:t>
      </w:r>
      <w:r w:rsidR="00D9461F">
        <w:t xml:space="preserve"> </w:t>
      </w:r>
      <w:r>
        <w:t>for each component – this may be code, output, screenshots or other written evidence</w:t>
      </w:r>
      <w:r w:rsidR="00C051CB">
        <w:t xml:space="preserve">, and will be marked in </w:t>
      </w:r>
      <w:r w:rsidR="00C051CB" w:rsidRPr="00C051CB">
        <w:rPr>
          <w:color w:val="FF0000"/>
        </w:rPr>
        <w:t>red</w:t>
      </w:r>
      <w:r w:rsidR="00C051CB">
        <w:t>.</w:t>
      </w:r>
      <w:r>
        <w:t xml:space="preserve"> You decide and may need to justify why what you have provided is valid.</w:t>
      </w:r>
      <w:r w:rsidR="00D9461F">
        <w:t xml:space="preserve"> </w:t>
      </w:r>
    </w:p>
    <w:p w14:paraId="0279F08D" w14:textId="6C7B78B2" w:rsidR="00125806" w:rsidRDefault="00125806" w:rsidP="00C051CB">
      <w:pPr>
        <w:pStyle w:val="Heading1"/>
        <w:numPr>
          <w:ilvl w:val="0"/>
          <w:numId w:val="0"/>
        </w:numPr>
      </w:pPr>
      <w:r>
        <w:lastRenderedPageBreak/>
        <w:t>Instructions</w:t>
      </w:r>
    </w:p>
    <w:p w14:paraId="1B0E0CF1" w14:textId="5411F5F1" w:rsidR="00103401" w:rsidRDefault="00B94F6E" w:rsidP="00103401">
      <w:pPr>
        <w:pStyle w:val="Heading2"/>
      </w:pPr>
      <w:r>
        <w:t>Collect Required API Documentation</w:t>
      </w:r>
    </w:p>
    <w:p w14:paraId="50150354" w14:textId="5BADE8AB" w:rsidR="00B94F6E" w:rsidRDefault="00B94F6E" w:rsidP="00B94F6E">
      <w:pPr>
        <w:pStyle w:val="BodyTextL25"/>
      </w:pPr>
      <w:r>
        <w:t xml:space="preserve">In this Part, you will </w:t>
      </w:r>
      <w:r w:rsidR="003B4778">
        <w:t>collect information from</w:t>
      </w:r>
      <w:r>
        <w:t xml:space="preserve"> the </w:t>
      </w:r>
      <w:r w:rsidR="00A23166">
        <w:t xml:space="preserve">Webex, </w:t>
      </w:r>
      <w:r>
        <w:t>MapQuest,</w:t>
      </w:r>
      <w:r w:rsidR="0080182A">
        <w:t xml:space="preserve"> and</w:t>
      </w:r>
      <w:r>
        <w:t xml:space="preserve"> </w:t>
      </w:r>
      <w:r w:rsidR="00C051CB">
        <w:t xml:space="preserve">Sunrise/Sunset </w:t>
      </w:r>
      <w:r w:rsidR="00A23166">
        <w:t>API</w:t>
      </w:r>
      <w:r>
        <w:t xml:space="preserve"> documentation</w:t>
      </w:r>
      <w:r w:rsidR="003B4778">
        <w:t xml:space="preserve">. This information will be required in Part 2 when you are coding </w:t>
      </w:r>
      <w:r w:rsidR="0080182A">
        <w:t>the</w:t>
      </w:r>
      <w:r w:rsidR="003B4778">
        <w:t xml:space="preserve"> Webex</w:t>
      </w:r>
      <w:r w:rsidR="0080182A">
        <w:t xml:space="preserve"> Teams</w:t>
      </w:r>
      <w:r w:rsidR="003B4778">
        <w:t xml:space="preserve"> bot.</w:t>
      </w:r>
    </w:p>
    <w:p w14:paraId="03DC0E42" w14:textId="5DAEA236" w:rsidR="00C56D7E" w:rsidRDefault="00C56D7E" w:rsidP="008934FA">
      <w:pPr>
        <w:pStyle w:val="Heading3"/>
      </w:pPr>
      <w:r>
        <w:t>Launch the DEVASC VM.</w:t>
      </w:r>
    </w:p>
    <w:p w14:paraId="0F91D234" w14:textId="7887685A" w:rsidR="00C56D7E" w:rsidRPr="005C6A49" w:rsidRDefault="00C56D7E" w:rsidP="0099738E">
      <w:pPr>
        <w:pStyle w:val="BodyTextL25"/>
      </w:pPr>
      <w:r>
        <w:t xml:space="preserve">Although </w:t>
      </w:r>
      <w:r w:rsidR="00191899">
        <w:t>it is possible to</w:t>
      </w:r>
      <w:r>
        <w:t xml:space="preserve"> complete this Skills Assessment in other environments</w:t>
      </w:r>
      <w:r w:rsidR="002D6122">
        <w:t xml:space="preserve">, these instructions are for the DEVASC VM only. </w:t>
      </w:r>
      <w:r w:rsidR="0099738E">
        <w:t>Instructions for o</w:t>
      </w:r>
      <w:r w:rsidR="002D6122">
        <w:t xml:space="preserve">ther environments </w:t>
      </w:r>
      <w:r w:rsidR="00191899">
        <w:t>will not be provided</w:t>
      </w:r>
      <w:r w:rsidR="002D6122">
        <w:t>.</w:t>
      </w:r>
    </w:p>
    <w:p w14:paraId="43D39CAE" w14:textId="4A8C4FBE" w:rsidR="008934FA" w:rsidRPr="001A6A56" w:rsidRDefault="008934FA" w:rsidP="008934FA">
      <w:pPr>
        <w:pStyle w:val="Heading3"/>
      </w:pPr>
      <w:r>
        <w:t>Investigate the documentation for Webex Teams rooms and message APIs.</w:t>
      </w:r>
    </w:p>
    <w:p w14:paraId="510B2D2A" w14:textId="2A80C6B4" w:rsidR="00635973" w:rsidRDefault="00F17C13" w:rsidP="008934FA">
      <w:pPr>
        <w:pStyle w:val="SubStepAlpha"/>
      </w:pPr>
      <w:r>
        <w:t>Login to your developer account for Webex</w:t>
      </w:r>
      <w:r w:rsidR="00191899">
        <w:t xml:space="preserve"> </w:t>
      </w:r>
      <w:r>
        <w:t xml:space="preserve">( </w:t>
      </w:r>
      <w:r>
        <w:fldChar w:fldCharType="begin"/>
      </w:r>
      <w:r>
        <w:instrText>HYPERLINK "https://developer.webex.com/"</w:instrText>
      </w:r>
      <w:r>
        <w:fldChar w:fldCharType="separate"/>
      </w:r>
      <w:r w:rsidRPr="009C7D7C">
        <w:rPr>
          <w:rStyle w:val="Hyperlink"/>
        </w:rPr>
        <w:t>https://developer.webex.com/</w:t>
      </w:r>
      <w:r>
        <w:fldChar w:fldCharType="end"/>
      </w:r>
      <w:r>
        <w:t xml:space="preserve"> )</w:t>
      </w:r>
    </w:p>
    <w:p w14:paraId="4E6C7C61" w14:textId="271FDBCE" w:rsidR="00191899" w:rsidRDefault="00191899" w:rsidP="008934FA">
      <w:pPr>
        <w:pStyle w:val="SubStepAlpha"/>
      </w:pPr>
      <w:r>
        <w:t xml:space="preserve">Investigate the </w:t>
      </w:r>
      <w:r w:rsidR="00F17C13">
        <w:t>Webex</w:t>
      </w:r>
      <w:r>
        <w:t xml:space="preserve"> Developer Documentation (</w:t>
      </w:r>
      <w:r w:rsidR="00F17C13">
        <w:t xml:space="preserve"> </w:t>
      </w:r>
      <w:hyperlink r:id="rId8" w:history="1">
        <w:r w:rsidR="00F17C13" w:rsidRPr="009C7D7C">
          <w:rPr>
            <w:rStyle w:val="Hyperlink"/>
          </w:rPr>
          <w:t>https://developer.webex.com/docs/</w:t>
        </w:r>
      </w:hyperlink>
      <w:r w:rsidR="00F17C13">
        <w:t xml:space="preserve"> )</w:t>
      </w:r>
    </w:p>
    <w:p w14:paraId="282EA438" w14:textId="791C5783" w:rsidR="008934FA" w:rsidRDefault="00EC7464" w:rsidP="00191899">
      <w:pPr>
        <w:pStyle w:val="SubStepNum"/>
      </w:pPr>
      <w:r>
        <w:t xml:space="preserve">Locate and copy your personal access token. </w:t>
      </w:r>
      <w:r w:rsidR="003D4754">
        <w:t>What is the lifetime for your token?</w:t>
      </w:r>
      <w:r w:rsidR="007B17EC">
        <w:t xml:space="preserve"> </w:t>
      </w:r>
    </w:p>
    <w:p w14:paraId="705F8DA8" w14:textId="6861899E" w:rsidR="00F17C13" w:rsidRPr="002824CF" w:rsidRDefault="00F17C13" w:rsidP="00F17C13">
      <w:pPr>
        <w:pStyle w:val="SubStepNum"/>
        <w:numPr>
          <w:ilvl w:val="0"/>
          <w:numId w:val="0"/>
        </w:numPr>
        <w:ind w:left="1080"/>
        <w:rPr>
          <w:b/>
          <w:bCs/>
          <w:color w:val="FF0000"/>
        </w:rPr>
      </w:pPr>
      <w:r w:rsidRPr="00C051CB">
        <w:rPr>
          <w:color w:val="FF0000"/>
        </w:rPr>
        <w:t>Personal Token:</w:t>
      </w:r>
      <w:r w:rsidR="002824CF" w:rsidRPr="002824CF">
        <w:t xml:space="preserve"> </w:t>
      </w:r>
      <w:r w:rsidR="002824CF" w:rsidRPr="002824CF">
        <w:rPr>
          <w:b/>
          <w:bCs/>
          <w:color w:val="FF0000"/>
        </w:rPr>
        <w:t>NTNiMDYyYzUtYzRmMy00Njc0LWE4NmYtYWI5YmZkOGZjNzRiMTRjNWYwNDAtZDYw_PC75_47fe537e-27d1-4e32-b2dc-2c26e4aa4fa0</w:t>
      </w:r>
    </w:p>
    <w:p w14:paraId="4C85E9FB" w14:textId="695D76AC" w:rsidR="00F17C13" w:rsidRPr="00C051CB" w:rsidRDefault="00F17C13" w:rsidP="00F17C13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>Lifetime:</w:t>
      </w:r>
      <w:r w:rsidR="002824CF" w:rsidRPr="002824CF">
        <w:rPr>
          <w:b/>
          <w:bCs/>
          <w:color w:val="FF0000"/>
        </w:rPr>
        <w:t>12 hours</w:t>
      </w:r>
    </w:p>
    <w:p w14:paraId="04C314AE" w14:textId="77777777" w:rsidR="00F17C13" w:rsidRDefault="008934FA" w:rsidP="00191899">
      <w:pPr>
        <w:pStyle w:val="SubStepNum"/>
      </w:pPr>
      <w:r>
        <w:t xml:space="preserve">Find the URL that will </w:t>
      </w:r>
      <w:r w:rsidRPr="00F17C13">
        <w:rPr>
          <w:i/>
          <w:iCs/>
        </w:rPr>
        <w:t>list all the rooms to which you belong</w:t>
      </w:r>
      <w:r>
        <w:t>.</w:t>
      </w:r>
      <w:r w:rsidRPr="00B13023">
        <w:t xml:space="preserve"> </w:t>
      </w:r>
    </w:p>
    <w:p w14:paraId="205EB197" w14:textId="40848282" w:rsidR="008934FA" w:rsidRPr="00C051CB" w:rsidRDefault="008934FA" w:rsidP="00F17C13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 xml:space="preserve">Record the HTTP method and </w:t>
      </w:r>
      <w:proofErr w:type="spellStart"/>
      <w:proofErr w:type="gramStart"/>
      <w:r w:rsidR="007220B3">
        <w:rPr>
          <w:color w:val="FF0000"/>
        </w:rPr>
        <w:t>url</w:t>
      </w:r>
      <w:proofErr w:type="spellEnd"/>
      <w:r w:rsidR="007220B3">
        <w:rPr>
          <w:color w:val="FF0000"/>
        </w:rPr>
        <w:t xml:space="preserve"> :</w:t>
      </w:r>
      <w:proofErr w:type="gramEnd"/>
      <w:r w:rsidR="007220B3" w:rsidRPr="007220B3">
        <w:t xml:space="preserve"> </w:t>
      </w:r>
      <w:r w:rsidR="007220B3" w:rsidRPr="007220B3">
        <w:rPr>
          <w:color w:val="FF0000"/>
        </w:rPr>
        <w:t>GET https://webexapis.com/v1/rooms</w:t>
      </w:r>
    </w:p>
    <w:p w14:paraId="69DD449B" w14:textId="77777777" w:rsidR="00F17C13" w:rsidRPr="00F17C13" w:rsidRDefault="008934FA" w:rsidP="00191899">
      <w:pPr>
        <w:pStyle w:val="SubStepNum"/>
        <w:rPr>
          <w:color w:val="FF0000"/>
        </w:rPr>
      </w:pPr>
      <w:r>
        <w:t xml:space="preserve">Find the URL that </w:t>
      </w:r>
      <w:r w:rsidRPr="00F17C13">
        <w:rPr>
          <w:i/>
          <w:iCs/>
        </w:rPr>
        <w:t>list all the messages for a specified room</w:t>
      </w:r>
      <w:r>
        <w:t xml:space="preserve">. </w:t>
      </w:r>
    </w:p>
    <w:p w14:paraId="016BB1C7" w14:textId="3D9A8E45" w:rsidR="00491B46" w:rsidRPr="00C051CB" w:rsidRDefault="008934FA" w:rsidP="00F17C13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>Record the HTTP method and URL:</w:t>
      </w:r>
      <w:r w:rsidR="007B17EC" w:rsidRPr="00C051CB">
        <w:rPr>
          <w:color w:val="FF0000"/>
        </w:rPr>
        <w:t xml:space="preserve"> </w:t>
      </w:r>
      <w:proofErr w:type="gramStart"/>
      <w:r w:rsidR="007220B3">
        <w:rPr>
          <w:color w:val="FF0000"/>
        </w:rPr>
        <w:t xml:space="preserve">Get  </w:t>
      </w:r>
      <w:r w:rsidR="007220B3" w:rsidRPr="007220B3">
        <w:rPr>
          <w:color w:val="FF0000"/>
        </w:rPr>
        <w:t>https://webexapis.com/v1/messages</w:t>
      </w:r>
      <w:proofErr w:type="gramEnd"/>
    </w:p>
    <w:p w14:paraId="0B1C4890" w14:textId="77777777" w:rsidR="00F17C13" w:rsidRPr="00F17C13" w:rsidRDefault="008934FA" w:rsidP="00191899">
      <w:pPr>
        <w:pStyle w:val="SubStepNum"/>
        <w:rPr>
          <w:b/>
          <w:bCs/>
        </w:rPr>
      </w:pPr>
      <w:r>
        <w:t xml:space="preserve">Find the URL that </w:t>
      </w:r>
      <w:r w:rsidRPr="00F17C13">
        <w:rPr>
          <w:i/>
          <w:iCs/>
        </w:rPr>
        <w:t>will create a message for a specified room</w:t>
      </w:r>
      <w:r>
        <w:t xml:space="preserve">. </w:t>
      </w:r>
    </w:p>
    <w:p w14:paraId="0906FC97" w14:textId="48703064" w:rsidR="00491B46" w:rsidRPr="00C051CB" w:rsidRDefault="008934FA" w:rsidP="00F17C13">
      <w:pPr>
        <w:pStyle w:val="SubStepNum"/>
        <w:numPr>
          <w:ilvl w:val="0"/>
          <w:numId w:val="0"/>
        </w:numPr>
        <w:ind w:left="1080"/>
        <w:rPr>
          <w:b/>
          <w:bCs/>
          <w:color w:val="FF0000"/>
        </w:rPr>
      </w:pPr>
      <w:r w:rsidRPr="00C051CB">
        <w:rPr>
          <w:color w:val="FF0000"/>
        </w:rPr>
        <w:t>Record the HTTP method and URL</w:t>
      </w:r>
      <w:r w:rsidR="00F17C13" w:rsidRPr="00C051CB">
        <w:rPr>
          <w:color w:val="FF0000"/>
        </w:rPr>
        <w:t>:</w:t>
      </w:r>
      <w:r w:rsidR="002824CF">
        <w:rPr>
          <w:color w:val="FF0000"/>
        </w:rPr>
        <w:t xml:space="preserve"> </w:t>
      </w:r>
      <w:r w:rsidR="007220B3" w:rsidRPr="007220B3">
        <w:rPr>
          <w:color w:val="FF0000"/>
        </w:rPr>
        <w:t>POST https://webexapis.com/v1/messages</w:t>
      </w:r>
    </w:p>
    <w:p w14:paraId="6819B38E" w14:textId="3149ABEE" w:rsidR="001A6A56" w:rsidRPr="001A6A56" w:rsidRDefault="00B923E6" w:rsidP="001A6A56">
      <w:pPr>
        <w:pStyle w:val="Heading3"/>
      </w:pPr>
      <w:r>
        <w:t>Investigate the locations key for the MapQuest address API.</w:t>
      </w:r>
    </w:p>
    <w:p w14:paraId="6246727D" w14:textId="6A5F2386" w:rsidR="00EC7464" w:rsidRDefault="00F17C13" w:rsidP="00B923E6">
      <w:pPr>
        <w:pStyle w:val="SubStepAlpha"/>
      </w:pPr>
      <w:r>
        <w:t>Create a</w:t>
      </w:r>
      <w:r w:rsidR="00EC7464">
        <w:t xml:space="preserve"> developer account for MapQuest</w:t>
      </w:r>
      <w:r>
        <w:t xml:space="preserve"> ( </w:t>
      </w:r>
      <w:hyperlink r:id="rId9" w:history="1">
        <w:r w:rsidRPr="009C7D7C">
          <w:rPr>
            <w:rStyle w:val="Hyperlink"/>
          </w:rPr>
          <w:t>https://developer.mapquest.com/</w:t>
        </w:r>
      </w:hyperlink>
      <w:r>
        <w:t xml:space="preserve"> )</w:t>
      </w:r>
    </w:p>
    <w:p w14:paraId="3B530A31" w14:textId="4658D679" w:rsidR="00F17C13" w:rsidRDefault="00F17C13" w:rsidP="00B923E6">
      <w:pPr>
        <w:pStyle w:val="SubStepAlpha"/>
      </w:pPr>
      <w:r>
        <w:t xml:space="preserve">Investigate the MapQuest Developer Documentation ( </w:t>
      </w:r>
      <w:r w:rsidR="00000000">
        <w:fldChar w:fldCharType="begin"/>
      </w:r>
      <w:r w:rsidR="00000000">
        <w:instrText>HYPERLINK "https://developer.mapquest.com/documentation"</w:instrText>
      </w:r>
      <w:r w:rsidR="00000000">
        <w:fldChar w:fldCharType="separate"/>
      </w:r>
      <w:r w:rsidR="00BB5392" w:rsidRPr="009C7D7C">
        <w:rPr>
          <w:rStyle w:val="Hyperlink"/>
        </w:rPr>
        <w:t>https://developer.mapquest.com/documentation</w:t>
      </w:r>
      <w:r w:rsidR="00000000">
        <w:rPr>
          <w:rStyle w:val="Hyperlink"/>
        </w:rPr>
        <w:fldChar w:fldCharType="end"/>
      </w:r>
      <w:r w:rsidR="00BB5392">
        <w:t xml:space="preserve"> </w:t>
      </w:r>
      <w:r w:rsidR="00BB5392">
        <w:t>)</w:t>
      </w:r>
    </w:p>
    <w:p w14:paraId="509DEF45" w14:textId="14F6EBF3" w:rsidR="007B4FD2" w:rsidRDefault="007B4FD2" w:rsidP="007B4FD2">
      <w:pPr>
        <w:pStyle w:val="SubStepNum"/>
      </w:pPr>
      <w:r>
        <w:t xml:space="preserve">Which API endpoint should be used to obtain </w:t>
      </w:r>
      <w:r w:rsidR="00A64EF4">
        <w:t xml:space="preserve">a locations </w:t>
      </w:r>
      <w:proofErr w:type="spellStart"/>
      <w:r w:rsidR="00A64EF4">
        <w:t>latitutude</w:t>
      </w:r>
      <w:proofErr w:type="spellEnd"/>
      <w:r w:rsidR="00A64EF4">
        <w:t xml:space="preserve"> and longitude?</w:t>
      </w:r>
    </w:p>
    <w:p w14:paraId="5BACF54B" w14:textId="552D7CA5" w:rsidR="00A64EF4" w:rsidRDefault="00C13FC3" w:rsidP="00BB471E">
      <w:pPr>
        <w:pStyle w:val="SubStepNum"/>
        <w:numPr>
          <w:ilvl w:val="0"/>
          <w:numId w:val="0"/>
        </w:numPr>
        <w:ind w:left="720"/>
        <w:rPr>
          <w:color w:val="FF0000"/>
        </w:rPr>
      </w:pPr>
      <w:r w:rsidRPr="00C13FC3">
        <w:rPr>
          <w:color w:val="FF0000"/>
        </w:rPr>
        <w:t xml:space="preserve">MapQuest Endpoint: </w:t>
      </w:r>
      <w:proofErr w:type="spellStart"/>
      <w:r w:rsidR="00BB471E">
        <w:rPr>
          <w:color w:val="FF0000"/>
        </w:rPr>
        <w:t>lat</w:t>
      </w:r>
      <w:proofErr w:type="spellEnd"/>
      <w:r w:rsidR="00BB471E">
        <w:rPr>
          <w:color w:val="FF0000"/>
        </w:rPr>
        <w:t xml:space="preserve"> / </w:t>
      </w:r>
      <w:proofErr w:type="spellStart"/>
      <w:r w:rsidR="00BB471E">
        <w:rPr>
          <w:color w:val="FF0000"/>
        </w:rPr>
        <w:t>lng</w:t>
      </w:r>
      <w:proofErr w:type="spellEnd"/>
      <w:r w:rsidR="00BB471E">
        <w:rPr>
          <w:color w:val="FF0000"/>
        </w:rPr>
        <w:t xml:space="preserve"> finder</w:t>
      </w:r>
    </w:p>
    <w:p w14:paraId="56684474" w14:textId="77777777" w:rsidR="00C13FC3" w:rsidRDefault="00C13FC3" w:rsidP="00A64EF4">
      <w:pPr>
        <w:pStyle w:val="SubStepNum"/>
        <w:numPr>
          <w:ilvl w:val="0"/>
          <w:numId w:val="0"/>
        </w:numPr>
        <w:ind w:left="1080"/>
        <w:rPr>
          <w:color w:val="FF0000"/>
        </w:rPr>
      </w:pPr>
    </w:p>
    <w:p w14:paraId="0456CFF1" w14:textId="77777777" w:rsidR="00C13FC3" w:rsidRDefault="00C13FC3" w:rsidP="00A64EF4">
      <w:pPr>
        <w:pStyle w:val="SubStepNum"/>
        <w:numPr>
          <w:ilvl w:val="0"/>
          <w:numId w:val="0"/>
        </w:numPr>
        <w:ind w:left="1080"/>
        <w:rPr>
          <w:color w:val="FF0000"/>
        </w:rPr>
      </w:pPr>
    </w:p>
    <w:p w14:paraId="280DF1C6" w14:textId="77777777" w:rsidR="00C13FC3" w:rsidRPr="00C051CB" w:rsidRDefault="00C13FC3" w:rsidP="00A64EF4">
      <w:pPr>
        <w:pStyle w:val="SubStepNum"/>
        <w:numPr>
          <w:ilvl w:val="0"/>
          <w:numId w:val="0"/>
        </w:numPr>
        <w:ind w:left="1080"/>
        <w:rPr>
          <w:color w:val="FF0000"/>
        </w:rPr>
      </w:pPr>
    </w:p>
    <w:p w14:paraId="783238CC" w14:textId="77777777" w:rsidR="00A64EF4" w:rsidRDefault="00A64EF4" w:rsidP="00A64EF4">
      <w:pPr>
        <w:pStyle w:val="SubStepNum"/>
        <w:numPr>
          <w:ilvl w:val="0"/>
          <w:numId w:val="0"/>
        </w:numPr>
        <w:ind w:left="1080"/>
      </w:pPr>
    </w:p>
    <w:p w14:paraId="19F9EA47" w14:textId="48077721" w:rsidR="00EC7464" w:rsidRDefault="00EC7464" w:rsidP="00BB5392">
      <w:pPr>
        <w:pStyle w:val="SubStepNum"/>
      </w:pPr>
      <w:r>
        <w:t xml:space="preserve">Locate and copy </w:t>
      </w:r>
      <w:r w:rsidR="003D4754">
        <w:t xml:space="preserve">your Consumer Key. </w:t>
      </w:r>
      <w:r w:rsidR="00C52BF3">
        <w:t xml:space="preserve">When does your key expire? </w:t>
      </w:r>
    </w:p>
    <w:p w14:paraId="535C9FDE" w14:textId="39142563" w:rsidR="00C13FC3" w:rsidRPr="00C13FC3" w:rsidRDefault="00F17C13" w:rsidP="00C13FC3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>Key:</w:t>
      </w:r>
      <w:r w:rsidR="00C13FC3" w:rsidRPr="00C13FC3">
        <w:t xml:space="preserve"> </w:t>
      </w:r>
      <w:r w:rsidR="00C13FC3" w:rsidRPr="00C13FC3">
        <w:rPr>
          <w:color w:val="FF0000"/>
        </w:rPr>
        <w:t xml:space="preserve">Consumer Key: </w:t>
      </w:r>
      <w:r w:rsidR="00A43295" w:rsidRPr="00A43295">
        <w:rPr>
          <w:color w:val="FF0000"/>
        </w:rPr>
        <w:t>aYUiN4bzS6I1PYNjQdrREz1OQqqFSTjb</w:t>
      </w:r>
    </w:p>
    <w:p w14:paraId="1325DC90" w14:textId="2141AD65" w:rsidR="00F17C13" w:rsidRPr="00C051CB" w:rsidRDefault="00C13FC3" w:rsidP="00C13FC3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13FC3">
        <w:rPr>
          <w:color w:val="FF0000"/>
        </w:rPr>
        <w:t xml:space="preserve">Key Expiry: </w:t>
      </w:r>
      <w:r w:rsidR="00A43295">
        <w:rPr>
          <w:color w:val="FF0000"/>
        </w:rPr>
        <w:t>Not expired</w:t>
      </w:r>
    </w:p>
    <w:p w14:paraId="7115ACE8" w14:textId="616A98EB" w:rsidR="00F17C13" w:rsidRPr="00C051CB" w:rsidRDefault="00F17C13" w:rsidP="00BB5392">
      <w:pPr>
        <w:pStyle w:val="SubStepNum"/>
        <w:numPr>
          <w:ilvl w:val="0"/>
          <w:numId w:val="0"/>
        </w:numPr>
        <w:ind w:left="1080"/>
        <w:rPr>
          <w:color w:val="FF0000"/>
        </w:rPr>
      </w:pPr>
    </w:p>
    <w:p w14:paraId="773E6128" w14:textId="0063C152" w:rsidR="00B97EBE" w:rsidRDefault="00B97EBE" w:rsidP="00B97EBE">
      <w:pPr>
        <w:pStyle w:val="SubStepAlpha"/>
        <w:numPr>
          <w:ilvl w:val="0"/>
          <w:numId w:val="0"/>
        </w:numPr>
        <w:ind w:left="720"/>
      </w:pPr>
    </w:p>
    <w:p w14:paraId="3B150738" w14:textId="0FF475FE" w:rsidR="00603927" w:rsidRDefault="00B923E6">
      <w:pPr>
        <w:pStyle w:val="SubStepAlpha"/>
      </w:pPr>
      <w:bookmarkStart w:id="0" w:name="_Hlk152776249"/>
      <w:r>
        <w:t>Open Chromium</w:t>
      </w:r>
      <w:r w:rsidR="004F085E">
        <w:t xml:space="preserve"> and paste in the following URL</w:t>
      </w:r>
      <w:r w:rsidR="00603927">
        <w:t xml:space="preserve">, </w:t>
      </w:r>
      <w:r w:rsidR="004F085E">
        <w:t>replac</w:t>
      </w:r>
      <w:r w:rsidR="00603927">
        <w:t xml:space="preserve">ing </w:t>
      </w:r>
      <w:proofErr w:type="spellStart"/>
      <w:r w:rsidR="00955FB5" w:rsidRPr="00955FB5">
        <w:rPr>
          <w:b/>
          <w:bCs/>
        </w:rPr>
        <w:t>your_api_key</w:t>
      </w:r>
      <w:proofErr w:type="spellEnd"/>
      <w:r w:rsidR="00955FB5">
        <w:t xml:space="preserve"> </w:t>
      </w:r>
      <w:r w:rsidR="004F085E">
        <w:t xml:space="preserve">with your </w:t>
      </w:r>
      <w:r w:rsidR="00955FB5">
        <w:t xml:space="preserve">MapQuest </w:t>
      </w:r>
      <w:r w:rsidR="00A64EF4">
        <w:t xml:space="preserve">consumer </w:t>
      </w:r>
      <w:r w:rsidR="004F085E">
        <w:t>key</w:t>
      </w:r>
      <w:r w:rsidR="00603927">
        <w:t>:</w:t>
      </w:r>
    </w:p>
    <w:p w14:paraId="22B39809" w14:textId="759BB7D8" w:rsidR="00955FB5" w:rsidRPr="00C051CB" w:rsidRDefault="00955FB5" w:rsidP="00955FB5">
      <w:pPr>
        <w:pStyle w:val="BodyTextL50"/>
        <w:rPr>
          <w:i/>
          <w:iCs/>
        </w:rPr>
      </w:pPr>
      <w:r w:rsidRPr="00C051CB">
        <w:rPr>
          <w:i/>
          <w:iCs/>
        </w:rPr>
        <w:lastRenderedPageBreak/>
        <w:t>https://www.mapquestapi.com/geocoding/v1/address?key=</w:t>
      </w:r>
      <w:r w:rsidRPr="00C051CB">
        <w:rPr>
          <w:b/>
          <w:bCs/>
          <w:i/>
          <w:iCs/>
        </w:rPr>
        <w:t>your_api_key</w:t>
      </w:r>
      <w:r w:rsidRPr="00C051CB">
        <w:rPr>
          <w:i/>
          <w:iCs/>
        </w:rPr>
        <w:t>&amp;location=</w:t>
      </w:r>
      <w:r w:rsidR="00BB5392" w:rsidRPr="00C051CB">
        <w:rPr>
          <w:i/>
          <w:iCs/>
        </w:rPr>
        <w:t>Sudbury,ON</w:t>
      </w:r>
    </w:p>
    <w:p w14:paraId="501CFB64" w14:textId="77C0669C" w:rsidR="00231DCA" w:rsidRDefault="00603927" w:rsidP="00B923E6">
      <w:pPr>
        <w:pStyle w:val="SubStepAlpha"/>
      </w:pPr>
      <w:r>
        <w:t xml:space="preserve">Notice that the MapQuest </w:t>
      </w:r>
      <w:r w:rsidR="00BB5392">
        <w:t>API</w:t>
      </w:r>
      <w:r>
        <w:t xml:space="preserve"> includes keys for latitude and longitude </w:t>
      </w:r>
      <w:r w:rsidR="00BB5392">
        <w:t>of</w:t>
      </w:r>
      <w:r>
        <w:t xml:space="preserve"> the location you entered.</w:t>
      </w:r>
      <w:r w:rsidR="00D27D0F">
        <w:t xml:space="preserve"> </w:t>
      </w:r>
      <w:r w:rsidR="00C52BF3">
        <w:t>Record</w:t>
      </w:r>
      <w:r w:rsidR="00D27D0F">
        <w:t xml:space="preserve"> the </w:t>
      </w:r>
      <w:proofErr w:type="spellStart"/>
      <w:r w:rsidR="00D27D0F" w:rsidRPr="00F93BD0">
        <w:rPr>
          <w:b/>
          <w:bCs/>
        </w:rPr>
        <w:t>lat</w:t>
      </w:r>
      <w:proofErr w:type="spellEnd"/>
      <w:r w:rsidR="00D27D0F">
        <w:t xml:space="preserve"> and </w:t>
      </w:r>
      <w:proofErr w:type="spellStart"/>
      <w:r w:rsidR="00D27D0F" w:rsidRPr="00F93BD0">
        <w:rPr>
          <w:b/>
          <w:bCs/>
        </w:rPr>
        <w:t>lng</w:t>
      </w:r>
      <w:proofErr w:type="spellEnd"/>
      <w:r w:rsidR="00D27D0F">
        <w:t xml:space="preserve"> values returned by MapQuest for </w:t>
      </w:r>
      <w:r w:rsidR="00BB5392">
        <w:t>Sudbury, ON</w:t>
      </w:r>
      <w:r w:rsidR="00C52BF3">
        <w:t xml:space="preserve"> below.</w:t>
      </w:r>
    </w:p>
    <w:p w14:paraId="266C9A15" w14:textId="3079D37A" w:rsidR="00BB5392" w:rsidRPr="00C051CB" w:rsidRDefault="00BB5392" w:rsidP="00C051CB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>Latitude (</w:t>
      </w:r>
      <w:proofErr w:type="spellStart"/>
      <w:r w:rsidRPr="00C051CB">
        <w:rPr>
          <w:color w:val="FF0000"/>
        </w:rPr>
        <w:t>lat</w:t>
      </w:r>
      <w:proofErr w:type="spellEnd"/>
      <w:r w:rsidRPr="00C051CB">
        <w:rPr>
          <w:color w:val="FF0000"/>
        </w:rPr>
        <w:t>):</w:t>
      </w:r>
      <w:r w:rsidR="00A43295" w:rsidRPr="00A43295">
        <w:t xml:space="preserve"> </w:t>
      </w:r>
      <w:r w:rsidR="00BB471E">
        <w:t>47.36581</w:t>
      </w:r>
    </w:p>
    <w:p w14:paraId="6800437D" w14:textId="1CF5232A" w:rsidR="00BB5392" w:rsidRPr="00C051CB" w:rsidRDefault="00BB5392" w:rsidP="00C051CB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>Longitude (</w:t>
      </w:r>
      <w:proofErr w:type="spellStart"/>
      <w:r w:rsidRPr="00C051CB">
        <w:rPr>
          <w:color w:val="FF0000"/>
        </w:rPr>
        <w:t>lng</w:t>
      </w:r>
      <w:proofErr w:type="spellEnd"/>
      <w:r w:rsidRPr="00C051CB">
        <w:rPr>
          <w:color w:val="FF0000"/>
        </w:rPr>
        <w:t xml:space="preserve">): </w:t>
      </w:r>
      <w:r w:rsidR="00BB471E">
        <w:rPr>
          <w:color w:val="FF0000"/>
        </w:rPr>
        <w:t>-82.10139</w:t>
      </w:r>
    </w:p>
    <w:bookmarkEnd w:id="0"/>
    <w:p w14:paraId="02E519B4" w14:textId="3D3C37FD" w:rsidR="00231DCA" w:rsidRDefault="00775C9C" w:rsidP="00457934">
      <w:pPr>
        <w:pStyle w:val="Heading3"/>
      </w:pPr>
      <w:r>
        <w:t xml:space="preserve">Investigate </w:t>
      </w:r>
      <w:r w:rsidR="00F93BD0">
        <w:t>the</w:t>
      </w:r>
      <w:r w:rsidR="00426E6A">
        <w:t xml:space="preserve"> documentation for the</w:t>
      </w:r>
      <w:r w:rsidR="00F93BD0">
        <w:t xml:space="preserve"> </w:t>
      </w:r>
      <w:r w:rsidR="007B4FD2">
        <w:t>World Time</w:t>
      </w:r>
      <w:r w:rsidR="009F7E7D">
        <w:t xml:space="preserve"> API.</w:t>
      </w:r>
    </w:p>
    <w:p w14:paraId="61A663E4" w14:textId="6D670C1A" w:rsidR="00AC5493" w:rsidRDefault="00A64EF4" w:rsidP="008402F2">
      <w:pPr>
        <w:pStyle w:val="SubStepAlpha"/>
      </w:pPr>
      <w:r>
        <w:t xml:space="preserve">Investigate the Sunrise/Sunset API Documentation ( </w:t>
      </w:r>
      <w:r w:rsidR="00000000">
        <w:fldChar w:fldCharType="begin"/>
      </w:r>
      <w:r w:rsidR="00000000">
        <w:instrText>HYPERLINK "https://sunrise-sunset.org/api"</w:instrText>
      </w:r>
      <w:r w:rsidR="00000000">
        <w:fldChar w:fldCharType="separate"/>
      </w:r>
      <w:r w:rsidRPr="009C7D7C">
        <w:rPr>
          <w:rStyle w:val="Hyperlink"/>
        </w:rPr>
        <w:t>https://sunrise-sunset.org/api</w:t>
      </w:r>
      <w:r w:rsidR="00000000">
        <w:rPr>
          <w:rStyle w:val="Hyperlink"/>
        </w:rPr>
        <w:fldChar w:fldCharType="end"/>
      </w:r>
      <w:r>
        <w:t xml:space="preserve"> </w:t>
      </w:r>
      <w:r>
        <w:t>)</w:t>
      </w:r>
    </w:p>
    <w:p w14:paraId="67E753FC" w14:textId="0DED164B" w:rsidR="00AC5493" w:rsidRDefault="00AC5493" w:rsidP="008402F2">
      <w:pPr>
        <w:pStyle w:val="SubStepAlpha"/>
      </w:pPr>
      <w:r>
        <w:t xml:space="preserve">On the </w:t>
      </w:r>
      <w:r w:rsidR="00A64EF4">
        <w:t>Sunrise/Sunset</w:t>
      </w:r>
      <w:r w:rsidR="00410964">
        <w:t xml:space="preserve"> API</w:t>
      </w:r>
      <w:r w:rsidR="0065775A">
        <w:t xml:space="preserve"> documentation website, </w:t>
      </w:r>
      <w:r w:rsidR="00410964">
        <w:t>review the information on request parameters.</w:t>
      </w:r>
    </w:p>
    <w:p w14:paraId="35CB506C" w14:textId="6B8F24E1" w:rsidR="00DE6A2C" w:rsidRDefault="00DE6A2C" w:rsidP="00410964">
      <w:pPr>
        <w:pStyle w:val="SubStepAlpha"/>
      </w:pPr>
      <w:r>
        <w:t>What are the two required parameters</w:t>
      </w:r>
      <w:r w:rsidR="00B141DB">
        <w:t xml:space="preserve"> (</w:t>
      </w:r>
      <w:r w:rsidR="00410964">
        <w:t>also called</w:t>
      </w:r>
      <w:r w:rsidR="00B141DB">
        <w:t xml:space="preserve"> </w:t>
      </w:r>
      <w:r w:rsidR="00B141DB" w:rsidRPr="00410964">
        <w:rPr>
          <w:b/>
          <w:bCs/>
        </w:rPr>
        <w:t>query strings</w:t>
      </w:r>
      <w:r w:rsidR="00B141DB">
        <w:t>)</w:t>
      </w:r>
      <w:r>
        <w:t xml:space="preserve"> for th</w:t>
      </w:r>
      <w:r w:rsidR="00A23D60">
        <w:t xml:space="preserve">e </w:t>
      </w:r>
      <w:r w:rsidR="00410964">
        <w:t>Sunrise/Sunset</w:t>
      </w:r>
      <w:r w:rsidR="00A23D60">
        <w:t xml:space="preserve"> API?</w:t>
      </w:r>
    </w:p>
    <w:p w14:paraId="5DDFECDF" w14:textId="3EF35693" w:rsidR="00410964" w:rsidRPr="00C051CB" w:rsidRDefault="00410964" w:rsidP="00C051CB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>Required Parameters:</w:t>
      </w:r>
      <w:r w:rsidR="00C13FC3">
        <w:rPr>
          <w:color w:val="FF0000"/>
        </w:rPr>
        <w:t xml:space="preserve"> latitude and </w:t>
      </w:r>
      <w:proofErr w:type="spellStart"/>
      <w:r w:rsidR="00C13FC3">
        <w:rPr>
          <w:color w:val="FF0000"/>
        </w:rPr>
        <w:t>logitude</w:t>
      </w:r>
      <w:proofErr w:type="spellEnd"/>
    </w:p>
    <w:p w14:paraId="172060E9" w14:textId="604AB886" w:rsidR="00115E63" w:rsidRDefault="00115E63" w:rsidP="008402F2">
      <w:pPr>
        <w:pStyle w:val="SubStepAlpha"/>
      </w:pPr>
      <w:r>
        <w:t xml:space="preserve">What are the optional parameters for the </w:t>
      </w:r>
      <w:r w:rsidR="00410964">
        <w:t>Sunrise/Sunset</w:t>
      </w:r>
      <w:r>
        <w:t xml:space="preserve"> API?</w:t>
      </w:r>
    </w:p>
    <w:p w14:paraId="665AE912" w14:textId="6DEB7513" w:rsidR="00410964" w:rsidRPr="00C051CB" w:rsidRDefault="00410964" w:rsidP="00C051CB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>Optional Parameters:</w:t>
      </w:r>
      <w:r w:rsidR="00D45B79">
        <w:rPr>
          <w:color w:val="FF0000"/>
        </w:rPr>
        <w:t xml:space="preserve"> date / formatted / callback</w:t>
      </w:r>
    </w:p>
    <w:p w14:paraId="31F65E73" w14:textId="3F9AC673" w:rsidR="00DE3D79" w:rsidRDefault="00DE3D79" w:rsidP="008402F2">
      <w:pPr>
        <w:pStyle w:val="SubStepAlpha"/>
      </w:pPr>
      <w:r>
        <w:t>What is the URL</w:t>
      </w:r>
      <w:r w:rsidR="00B84D6A">
        <w:t xml:space="preserve"> </w:t>
      </w:r>
      <w:r w:rsidR="00410964">
        <w:t>Sunrise/Sunset</w:t>
      </w:r>
      <w:r w:rsidR="00B84D6A">
        <w:t xml:space="preserve"> API?</w:t>
      </w:r>
    </w:p>
    <w:p w14:paraId="30616F11" w14:textId="10E56A31" w:rsidR="00410964" w:rsidRPr="00C051CB" w:rsidRDefault="00410964" w:rsidP="00C051CB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 xml:space="preserve">REST API URL: </w:t>
      </w:r>
      <w:r w:rsidR="00D45B79" w:rsidRPr="00D45B79">
        <w:rPr>
          <w:color w:val="FF0000"/>
        </w:rPr>
        <w:t>https://api.sunrise-sunset.org/json.</w:t>
      </w:r>
    </w:p>
    <w:p w14:paraId="4528E665" w14:textId="4D1B8270" w:rsidR="008245EF" w:rsidRDefault="008245EF" w:rsidP="008245EF">
      <w:pPr>
        <w:pStyle w:val="SubStepAlpha"/>
      </w:pPr>
      <w:r>
        <w:t xml:space="preserve">Open </w:t>
      </w:r>
      <w:r w:rsidRPr="00FF2DD1">
        <w:rPr>
          <w:b/>
          <w:bCs/>
        </w:rPr>
        <w:t>Postman</w:t>
      </w:r>
      <w:r>
        <w:t xml:space="preserve"> and create a new </w:t>
      </w:r>
      <w:r w:rsidRPr="00FF2DD1">
        <w:rPr>
          <w:b/>
          <w:bCs/>
        </w:rPr>
        <w:t>Untitled Request</w:t>
      </w:r>
      <w:r>
        <w:t>.</w:t>
      </w:r>
    </w:p>
    <w:p w14:paraId="3367E30C" w14:textId="518D2F90" w:rsidR="008245EF" w:rsidRDefault="008245EF" w:rsidP="008245EF">
      <w:pPr>
        <w:pStyle w:val="SubStepAlpha"/>
      </w:pPr>
      <w:r>
        <w:t xml:space="preserve">Paste in the </w:t>
      </w:r>
      <w:r w:rsidR="00410964">
        <w:t>Sunrise/Sunset</w:t>
      </w:r>
      <w:r>
        <w:t xml:space="preserve"> URL.</w:t>
      </w:r>
      <w:r w:rsidR="00A30850">
        <w:t xml:space="preserve"> </w:t>
      </w:r>
    </w:p>
    <w:p w14:paraId="34CACAD6" w14:textId="77777777" w:rsidR="00A64EF4" w:rsidRDefault="008245EF" w:rsidP="00A64EF4">
      <w:pPr>
        <w:pStyle w:val="SubStepAlpha"/>
        <w:rPr>
          <w:color w:val="FF0000"/>
        </w:rPr>
      </w:pPr>
      <w:r>
        <w:t xml:space="preserve">Replace the </w:t>
      </w:r>
      <w:r w:rsidR="00FF61C6">
        <w:t xml:space="preserve">latitude and longitude values with the values for </w:t>
      </w:r>
      <w:r w:rsidR="00410964">
        <w:t>Sudbury, ON</w:t>
      </w:r>
    </w:p>
    <w:p w14:paraId="7640D00F" w14:textId="1FFFD63E" w:rsidR="00A30850" w:rsidRPr="00A64EF4" w:rsidRDefault="00592999" w:rsidP="00A64EF4">
      <w:pPr>
        <w:pStyle w:val="SubStepAlpha"/>
        <w:rPr>
          <w:color w:val="FF0000"/>
        </w:rPr>
      </w:pPr>
      <w:r>
        <w:t xml:space="preserve">Click </w:t>
      </w:r>
      <w:r w:rsidRPr="00A64EF4">
        <w:rPr>
          <w:b/>
          <w:bCs/>
        </w:rPr>
        <w:t>Send</w:t>
      </w:r>
      <w:r>
        <w:t>. You should get output similar to the following</w:t>
      </w:r>
      <w:r w:rsidR="002E175E">
        <w:t>, although your values will be different</w:t>
      </w:r>
      <w:r>
        <w:t xml:space="preserve">. </w:t>
      </w:r>
    </w:p>
    <w:p w14:paraId="1ED5401B" w14:textId="77777777" w:rsidR="00A30850" w:rsidRDefault="00410964" w:rsidP="00A30850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74B1185" wp14:editId="1F6CD0F4">
            <wp:extent cx="4295197" cy="2449285"/>
            <wp:effectExtent l="0" t="0" r="0" b="1905"/>
            <wp:docPr id="1" name="Picture 1" descr="A computer code with numbers and dig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code with numbers and digit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785" cy="24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56BD" w14:textId="26F49490" w:rsidR="00422DD7" w:rsidRPr="00C051CB" w:rsidRDefault="00C051CB" w:rsidP="00C051CB">
      <w:pPr>
        <w:spacing w:before="0" w:after="0" w:line="240" w:lineRule="auto"/>
        <w:rPr>
          <w:rFonts w:ascii="Courier New" w:hAnsi="Courier New"/>
          <w:sz w:val="20"/>
        </w:rPr>
      </w:pPr>
      <w:r>
        <w:br w:type="page"/>
      </w:r>
    </w:p>
    <w:p w14:paraId="7564BBB6" w14:textId="2BCC4C73" w:rsidR="00E20FF0" w:rsidRDefault="00E20FF0" w:rsidP="00E20FF0">
      <w:pPr>
        <w:pStyle w:val="Heading2"/>
      </w:pPr>
      <w:r>
        <w:lastRenderedPageBreak/>
        <w:t xml:space="preserve">Code </w:t>
      </w:r>
      <w:r w:rsidR="004C21CB">
        <w:t>a</w:t>
      </w:r>
      <w:r>
        <w:t xml:space="preserve"> Webex Teams Bot</w:t>
      </w:r>
    </w:p>
    <w:p w14:paraId="023CEF8C" w14:textId="1DDFA9F8" w:rsidR="00396FDC" w:rsidRDefault="00396FDC" w:rsidP="00396FDC">
      <w:pPr>
        <w:pStyle w:val="BodyTextL25"/>
      </w:pPr>
      <w:r w:rsidRPr="003E7142">
        <w:rPr>
          <w:b/>
          <w:bCs/>
        </w:rPr>
        <w:t>Note</w:t>
      </w:r>
      <w:r>
        <w:t xml:space="preserve">: You will need the </w:t>
      </w:r>
      <w:r w:rsidRPr="008168BD">
        <w:rPr>
          <w:b/>
          <w:bCs/>
        </w:rPr>
        <w:t>dev</w:t>
      </w:r>
      <w:r w:rsidR="00D9461F">
        <w:rPr>
          <w:b/>
          <w:bCs/>
        </w:rPr>
        <w:t>bot</w:t>
      </w:r>
      <w:r w:rsidRPr="008168BD">
        <w:rPr>
          <w:b/>
          <w:bCs/>
        </w:rPr>
        <w:t>.py</w:t>
      </w:r>
      <w:r>
        <w:t xml:space="preserve"> script open and ready to edit for this Part. Obtain this script from your instructor.</w:t>
      </w:r>
    </w:p>
    <w:p w14:paraId="78A163A4" w14:textId="4108486C" w:rsidR="003E7142" w:rsidRDefault="00E20FF0" w:rsidP="00E20FF0">
      <w:pPr>
        <w:pStyle w:val="BodyTextL25"/>
      </w:pPr>
      <w:r>
        <w:t xml:space="preserve">In this Part, you will </w:t>
      </w:r>
      <w:r w:rsidR="00302038">
        <w:t xml:space="preserve">use your understanding of Python and REST APIs along with the API documentation you gathered in Part 1 to finish the code for the Webex Teams </w:t>
      </w:r>
      <w:r w:rsidR="000D3A4C">
        <w:t>b</w:t>
      </w:r>
      <w:r w:rsidR="00302038">
        <w:t xml:space="preserve">ot. </w:t>
      </w:r>
    </w:p>
    <w:p w14:paraId="13C0B726" w14:textId="3A5FC61A" w:rsidR="001B410A" w:rsidRDefault="001B410A" w:rsidP="00E20FF0">
      <w:pPr>
        <w:pStyle w:val="BodyTextL25"/>
      </w:pPr>
      <w:r>
        <w:t xml:space="preserve">Each section of the script that requires modification is clearly marked with </w:t>
      </w:r>
      <w:r w:rsidRPr="001B410A">
        <w:rPr>
          <w:b/>
          <w:bCs/>
          <w:i/>
          <w:iCs/>
        </w:rPr>
        <w:t>&lt;!!!REPLACEME !!&gt;</w:t>
      </w:r>
    </w:p>
    <w:p w14:paraId="53CA2C09" w14:textId="763ECC4F" w:rsidR="00F3599B" w:rsidRDefault="000D3A4C" w:rsidP="00337DF5">
      <w:pPr>
        <w:pStyle w:val="BodyTextL25"/>
      </w:pPr>
      <w:r w:rsidRPr="000D3A4C">
        <w:rPr>
          <w:b/>
          <w:bCs/>
        </w:rPr>
        <w:t>Hint</w:t>
      </w:r>
      <w:r>
        <w:t xml:space="preserve">: </w:t>
      </w:r>
      <w:r w:rsidR="00D8292D">
        <w:t xml:space="preserve">Save the original file as a different name in case you need to start over. </w:t>
      </w:r>
      <w:r w:rsidR="00396FDC">
        <w:t>C</w:t>
      </w:r>
      <w:r w:rsidR="004B4F81">
        <w:t>omment out the code you are not yet testing</w:t>
      </w:r>
      <w:r w:rsidR="00396FDC">
        <w:t>. A</w:t>
      </w:r>
      <w:r w:rsidR="00D8292D">
        <w:t xml:space="preserve">s you work through the </w:t>
      </w:r>
      <w:r w:rsidR="004B4F81">
        <w:t>following steps</w:t>
      </w:r>
      <w:r w:rsidR="00D8292D">
        <w:t>, s</w:t>
      </w:r>
      <w:r w:rsidR="00002191">
        <w:t xml:space="preserve">ave and run your script </w:t>
      </w:r>
      <w:r w:rsidR="004B4F81">
        <w:t xml:space="preserve">often. </w:t>
      </w:r>
    </w:p>
    <w:p w14:paraId="1ED51984" w14:textId="4C9C9971" w:rsidR="00002191" w:rsidRPr="00024974" w:rsidRDefault="00F3599B" w:rsidP="00337DF5">
      <w:pPr>
        <w:pStyle w:val="BodyTextL25"/>
      </w:pPr>
      <w:r>
        <w:rPr>
          <w:b/>
          <w:bCs/>
        </w:rPr>
        <w:t>Pro Tip</w:t>
      </w:r>
      <w:r w:rsidRPr="00F3599B">
        <w:t>:</w:t>
      </w:r>
      <w:r>
        <w:t xml:space="preserve"> </w:t>
      </w:r>
      <w:r w:rsidR="00396FDC">
        <w:t>U</w:t>
      </w:r>
      <w:r w:rsidR="00D8292D">
        <w:t>se temporary print statements to</w:t>
      </w:r>
      <w:r w:rsidR="004B4F81">
        <w:t xml:space="preserve"> verify</w:t>
      </w:r>
      <w:r w:rsidR="002C0C53">
        <w:t xml:space="preserve"> that</w:t>
      </w:r>
      <w:r w:rsidR="004B4F81">
        <w:t xml:space="preserve"> your variables contain the dat</w:t>
      </w:r>
      <w:r w:rsidR="00396FDC">
        <w:t xml:space="preserve">a </w:t>
      </w:r>
      <w:r w:rsidR="004B4F81">
        <w:t>you expect.</w:t>
      </w:r>
      <w:r w:rsidR="00D8292D">
        <w:t xml:space="preserve"> </w:t>
      </w:r>
    </w:p>
    <w:p w14:paraId="00DC6CB1" w14:textId="4F4F3681" w:rsidR="00422DD7" w:rsidRDefault="002306BA" w:rsidP="00422DD7">
      <w:pPr>
        <w:pStyle w:val="Heading3"/>
      </w:pPr>
      <w:r w:rsidRPr="002306BA">
        <w:t>Import libraries for API requests</w:t>
      </w:r>
      <w:r w:rsidR="00C051CB">
        <w:t xml:space="preserve"> and </w:t>
      </w:r>
      <w:r w:rsidRPr="002306BA">
        <w:t>JSON formatting</w:t>
      </w:r>
      <w:r w:rsidR="00337DF5">
        <w:t>.</w:t>
      </w:r>
    </w:p>
    <w:p w14:paraId="45CA71ED" w14:textId="46136CA0" w:rsidR="00C051CB" w:rsidRPr="00C051CB" w:rsidRDefault="00C051CB" w:rsidP="00C051CB">
      <w:pPr>
        <w:pStyle w:val="BodyTextL25"/>
      </w:pPr>
      <w:r>
        <w:t>Use the Python documentation and by searching the internet, determine what libraries need to be imported into your script for these tasks.</w:t>
      </w:r>
    </w:p>
    <w:p w14:paraId="34B5C2A1" w14:textId="22795C79" w:rsidR="00337DF5" w:rsidRDefault="00337DF5" w:rsidP="00B0671D">
      <w:pPr>
        <w:pStyle w:val="Heading3"/>
      </w:pPr>
      <w:r>
        <w:t xml:space="preserve">Complete the if </w:t>
      </w:r>
      <w:r w:rsidR="00B0671D">
        <w:t>statement</w:t>
      </w:r>
      <w:r>
        <w:t xml:space="preserve"> to ask the user for the Webex access token.</w:t>
      </w:r>
    </w:p>
    <w:p w14:paraId="760113B6" w14:textId="458046C6" w:rsidR="00237E70" w:rsidRDefault="00237E70" w:rsidP="00237E70">
      <w:pPr>
        <w:pStyle w:val="BodyTextL25"/>
      </w:pPr>
      <w:r>
        <w:t>For this step, you are provided with</w:t>
      </w:r>
      <w:r w:rsidR="000E0F3F">
        <w:t xml:space="preserve"> the first user prompt and</w:t>
      </w:r>
      <w:r>
        <w:t xml:space="preserve"> the </w:t>
      </w:r>
      <w:r w:rsidRPr="000E0F3F">
        <w:rPr>
          <w:b/>
          <w:bCs/>
        </w:rPr>
        <w:t>else</w:t>
      </w:r>
      <w:r>
        <w:t xml:space="preserve"> portion of an </w:t>
      </w:r>
      <w:r w:rsidRPr="000E0F3F">
        <w:rPr>
          <w:b/>
          <w:bCs/>
        </w:rPr>
        <w:t>if/else</w:t>
      </w:r>
      <w:r>
        <w:t xml:space="preserve"> statement.</w:t>
      </w:r>
      <w:r w:rsidR="000E0F3F">
        <w:t xml:space="preserve"> You need to code the </w:t>
      </w:r>
      <w:r w:rsidR="000E0F3F" w:rsidRPr="009D6F2A">
        <w:rPr>
          <w:b/>
          <w:bCs/>
        </w:rPr>
        <w:t>if</w:t>
      </w:r>
      <w:r w:rsidR="000E0F3F">
        <w:t xml:space="preserve"> portion of the statement </w:t>
      </w:r>
      <w:r w:rsidR="00C6110A">
        <w:t>that will</w:t>
      </w:r>
      <w:r w:rsidR="000D441B">
        <w:t xml:space="preserve"> </w:t>
      </w:r>
      <w:r w:rsidR="0063774E">
        <w:t>execute</w:t>
      </w:r>
      <w:r w:rsidR="000D441B">
        <w:t xml:space="preserve"> if the use</w:t>
      </w:r>
      <w:r w:rsidR="009D6F2A">
        <w:t>r</w:t>
      </w:r>
      <w:r w:rsidR="000D441B">
        <w:t xml:space="preserve"> says “</w:t>
      </w:r>
      <w:r w:rsidR="0063774E">
        <w:t>N</w:t>
      </w:r>
      <w:r w:rsidR="000D441B">
        <w:t xml:space="preserve">” </w:t>
      </w:r>
      <w:r w:rsidR="0063774E">
        <w:t xml:space="preserve">or “n” </w:t>
      </w:r>
      <w:r w:rsidR="000D441B">
        <w:t xml:space="preserve">to using the hard-coded access token. </w:t>
      </w:r>
      <w:r w:rsidR="009D6F2A">
        <w:t xml:space="preserve">The </w:t>
      </w:r>
      <w:r w:rsidR="009D6F2A" w:rsidRPr="00285EF4">
        <w:rPr>
          <w:b/>
          <w:bCs/>
        </w:rPr>
        <w:t>if</w:t>
      </w:r>
      <w:r w:rsidR="009D6F2A">
        <w:t xml:space="preserve"> statement checks the value of </w:t>
      </w:r>
      <w:r w:rsidR="009D6F2A" w:rsidRPr="0063774E">
        <w:rPr>
          <w:b/>
          <w:bCs/>
        </w:rPr>
        <w:t>choice</w:t>
      </w:r>
      <w:r w:rsidR="009D6F2A">
        <w:t xml:space="preserve">, then if </w:t>
      </w:r>
      <w:r w:rsidR="007028CA">
        <w:t>“N” or “n” are entered, asks the user for the value of the token. The user</w:t>
      </w:r>
      <w:r w:rsidR="00017D2D">
        <w:t>-</w:t>
      </w:r>
      <w:r w:rsidR="007028CA">
        <w:t xml:space="preserve">entered value is then stored in the </w:t>
      </w:r>
      <w:proofErr w:type="spellStart"/>
      <w:r w:rsidR="007028CA" w:rsidRPr="0063774E">
        <w:rPr>
          <w:b/>
          <w:bCs/>
        </w:rPr>
        <w:t>accessToken</w:t>
      </w:r>
      <w:proofErr w:type="spellEnd"/>
      <w:r w:rsidR="007028CA">
        <w:t xml:space="preserve"> variable</w:t>
      </w:r>
      <w:r w:rsidR="0063774E">
        <w:t xml:space="preserve">. The </w:t>
      </w:r>
      <w:proofErr w:type="spellStart"/>
      <w:r w:rsidR="0063774E" w:rsidRPr="00BE4477">
        <w:rPr>
          <w:b/>
          <w:bCs/>
        </w:rPr>
        <w:t>accessToken</w:t>
      </w:r>
      <w:proofErr w:type="spellEnd"/>
      <w:r w:rsidR="0063774E">
        <w:t xml:space="preserve"> variable should be constructed just like</w:t>
      </w:r>
      <w:r w:rsidR="00BE4477">
        <w:t xml:space="preserve"> the version of the </w:t>
      </w:r>
      <w:r w:rsidR="00BE4477" w:rsidRPr="00BE4477">
        <w:rPr>
          <w:b/>
          <w:bCs/>
        </w:rPr>
        <w:t>else</w:t>
      </w:r>
      <w:r w:rsidR="00BE4477">
        <w:t xml:space="preserve"> statement.</w:t>
      </w:r>
    </w:p>
    <w:p w14:paraId="44BA3C74" w14:textId="172BA040" w:rsidR="00085E65" w:rsidRDefault="00337DF5" w:rsidP="00085E65">
      <w:pPr>
        <w:pStyle w:val="Heading3"/>
      </w:pPr>
      <w:r>
        <w:t>Provide the URL to the Webex Teams room API.</w:t>
      </w:r>
    </w:p>
    <w:p w14:paraId="26A66A6A" w14:textId="723B040C" w:rsidR="00F22E54" w:rsidRDefault="00085E65" w:rsidP="00C051CB">
      <w:pPr>
        <w:pStyle w:val="BodyTextL25"/>
      </w:pPr>
      <w:r>
        <w:t>Use your documentation from Part 1</w:t>
      </w:r>
      <w:r w:rsidR="005D0250">
        <w:t xml:space="preserve"> to specify the correct Webex Teams room API</w:t>
      </w:r>
      <w:r w:rsidR="00017D2D">
        <w:t xml:space="preserve"> that </w:t>
      </w:r>
      <w:r w:rsidR="00C4613C">
        <w:t xml:space="preserve">will return a list of the rooms that you are a member of and store them in the </w:t>
      </w:r>
      <w:r w:rsidR="00C4613C" w:rsidRPr="008549DF">
        <w:rPr>
          <w:b/>
          <w:bCs/>
        </w:rPr>
        <w:t>r</w:t>
      </w:r>
      <w:r w:rsidR="00C4613C">
        <w:t xml:space="preserve"> variable.</w:t>
      </w:r>
    </w:p>
    <w:p w14:paraId="4223F3C3" w14:textId="4548E90F" w:rsidR="00337DF5" w:rsidRDefault="00D85FF4" w:rsidP="00B0671D">
      <w:pPr>
        <w:pStyle w:val="Heading3"/>
      </w:pPr>
      <w:r>
        <w:t>Finish the</w:t>
      </w:r>
      <w:r w:rsidR="00337DF5">
        <w:t xml:space="preserve"> loop to print the type and title of each room.</w:t>
      </w:r>
    </w:p>
    <w:p w14:paraId="39958F8A" w14:textId="5D173CF7" w:rsidR="00F22E54" w:rsidRDefault="00D85FF4" w:rsidP="00C051CB">
      <w:pPr>
        <w:pStyle w:val="BodyTextL25"/>
      </w:pPr>
      <w:r>
        <w:t xml:space="preserve">The list of rooms stored in the </w:t>
      </w:r>
      <w:r w:rsidRPr="00D83541">
        <w:rPr>
          <w:b/>
          <w:bCs/>
        </w:rPr>
        <w:t>r</w:t>
      </w:r>
      <w:r>
        <w:t xml:space="preserve"> variable is </w:t>
      </w:r>
      <w:r w:rsidR="00D83541">
        <w:t>converted</w:t>
      </w:r>
      <w:r>
        <w:t xml:space="preserve"> to JSON and stored in the </w:t>
      </w:r>
      <w:proofErr w:type="gramStart"/>
      <w:r w:rsidRPr="00D83541">
        <w:rPr>
          <w:b/>
          <w:bCs/>
        </w:rPr>
        <w:t>room</w:t>
      </w:r>
      <w:r w:rsidR="00D83541" w:rsidRPr="00D83541">
        <w:rPr>
          <w:b/>
          <w:bCs/>
        </w:rPr>
        <w:t>s</w:t>
      </w:r>
      <w:proofErr w:type="gramEnd"/>
      <w:r w:rsidR="00D83541">
        <w:t xml:space="preserve"> variable. Add a print statement that will display each room type and title.</w:t>
      </w:r>
    </w:p>
    <w:p w14:paraId="784B5448" w14:textId="2FC00083" w:rsidR="00337DF5" w:rsidRDefault="00337DF5" w:rsidP="00B0671D">
      <w:pPr>
        <w:pStyle w:val="Heading3"/>
      </w:pPr>
      <w:r>
        <w:t>Provide the URL to the Webex Teams messages API.</w:t>
      </w:r>
    </w:p>
    <w:p w14:paraId="733932E7" w14:textId="5F8AAC44" w:rsidR="00F22E54" w:rsidRDefault="00F82397" w:rsidP="00C051CB">
      <w:pPr>
        <w:pStyle w:val="BodyTextL25"/>
      </w:pPr>
      <w:r>
        <w:t xml:space="preserve">Use your documentation from Part 1 to specify the correct Webex Teams messages API. </w:t>
      </w:r>
      <w:r w:rsidR="00E905AF">
        <w:t>Every second, the bot will</w:t>
      </w:r>
      <w:r w:rsidR="00620F19">
        <w:t xml:space="preserve"> make a call to this API and</w:t>
      </w:r>
      <w:r w:rsidR="00E905AF">
        <w:t xml:space="preserve"> print th</w:t>
      </w:r>
      <w:r w:rsidR="00017D2D">
        <w:t>e</w:t>
      </w:r>
      <w:r w:rsidR="00E905AF">
        <w:t xml:space="preserve"> latest message posted to the room.</w:t>
      </w:r>
    </w:p>
    <w:p w14:paraId="7CED4331" w14:textId="0C9E91F4" w:rsidR="00337DF5" w:rsidRDefault="00337DF5" w:rsidP="00B0671D">
      <w:pPr>
        <w:pStyle w:val="Heading3"/>
      </w:pPr>
      <w:r>
        <w:t>Provide your MapQuest API consumer key.</w:t>
      </w:r>
    </w:p>
    <w:p w14:paraId="4FFF0CCE" w14:textId="65FF930E" w:rsidR="00B97EBE" w:rsidRDefault="00BC3A6A" w:rsidP="00C051CB">
      <w:pPr>
        <w:pStyle w:val="BodyTextL25"/>
      </w:pPr>
      <w:r>
        <w:t>You documented this key in Part 1.</w:t>
      </w:r>
    </w:p>
    <w:p w14:paraId="18283617" w14:textId="561A8045" w:rsidR="00B97EBE" w:rsidRPr="00B97EBE" w:rsidRDefault="00337DF5" w:rsidP="00B97EBE">
      <w:pPr>
        <w:pStyle w:val="Heading3"/>
      </w:pPr>
      <w:r>
        <w:t xml:space="preserve">Provide the URL to the MapQuest </w:t>
      </w:r>
      <w:r w:rsidR="00153FB8">
        <w:t>Geocoding</w:t>
      </w:r>
      <w:r>
        <w:t xml:space="preserve"> API.</w:t>
      </w:r>
    </w:p>
    <w:p w14:paraId="32AF1D38" w14:textId="4EC2C4FD" w:rsidR="00337DF5" w:rsidRDefault="00337DF5" w:rsidP="00B0671D">
      <w:pPr>
        <w:pStyle w:val="Heading3"/>
      </w:pPr>
      <w:r>
        <w:t xml:space="preserve">Provide the MapQuest </w:t>
      </w:r>
      <w:r w:rsidR="005C1BF7">
        <w:t>key values</w:t>
      </w:r>
      <w:r>
        <w:t xml:space="preserve"> for latitude and longitude.</w:t>
      </w:r>
    </w:p>
    <w:p w14:paraId="3CDCB27E" w14:textId="1224E9F8" w:rsidR="00BF769C" w:rsidRDefault="00BD4F2A" w:rsidP="00C051CB">
      <w:pPr>
        <w:pStyle w:val="BodyTextL25"/>
      </w:pPr>
      <w:r>
        <w:t>Use your documentation in Part 1 to specify the correct format to store the values for the latitude and longitude keys.</w:t>
      </w:r>
    </w:p>
    <w:p w14:paraId="0300A8D7" w14:textId="7B981DDD" w:rsidR="00337DF5" w:rsidRDefault="00337DF5" w:rsidP="00B0671D">
      <w:pPr>
        <w:pStyle w:val="Heading3"/>
      </w:pPr>
      <w:r>
        <w:t xml:space="preserve">Provide the URL to the </w:t>
      </w:r>
      <w:r w:rsidR="00A64EF4">
        <w:t>Sunrise/Sunset</w:t>
      </w:r>
      <w:r>
        <w:t xml:space="preserve"> API.</w:t>
      </w:r>
    </w:p>
    <w:p w14:paraId="73939DB7" w14:textId="2276E1A8" w:rsidR="00BF769C" w:rsidRDefault="00DA35A2" w:rsidP="00A64EF4">
      <w:pPr>
        <w:pStyle w:val="BodyTextL25"/>
      </w:pPr>
      <w:r w:rsidRPr="00DA35A2">
        <w:t xml:space="preserve">Use your documentation from Part 1 to specify the </w:t>
      </w:r>
      <w:r w:rsidR="00A64EF4">
        <w:t>sunrise/sunset</w:t>
      </w:r>
      <w:r w:rsidRPr="00DA35A2">
        <w:t xml:space="preserve"> API</w:t>
      </w:r>
      <w:r w:rsidR="00A64EF4">
        <w:t xml:space="preserve"> request</w:t>
      </w:r>
      <w:r w:rsidRPr="00DA35A2">
        <w:t>.</w:t>
      </w:r>
    </w:p>
    <w:p w14:paraId="69638713" w14:textId="3558E44C" w:rsidR="00224AED" w:rsidRDefault="00224AED" w:rsidP="00224AED">
      <w:pPr>
        <w:pStyle w:val="Heading3"/>
      </w:pPr>
      <w:r>
        <w:t>Collect and store the Sunrise/Sunset key values for sunrise, sunset and day length.</w:t>
      </w:r>
    </w:p>
    <w:p w14:paraId="0812F749" w14:textId="15BE943E" w:rsidR="00224AED" w:rsidRDefault="00224AED" w:rsidP="00224AED">
      <w:pPr>
        <w:pStyle w:val="BodyTextL25"/>
      </w:pPr>
      <w:r w:rsidRPr="00DA35A2">
        <w:t xml:space="preserve">Use your documentation from Part 1 to </w:t>
      </w:r>
      <w:r>
        <w:t>correctly collect and store the key values from the API.</w:t>
      </w:r>
    </w:p>
    <w:p w14:paraId="16E07FCD" w14:textId="74BF97C6" w:rsidR="00224AED" w:rsidRPr="00224AED" w:rsidRDefault="00224AED" w:rsidP="00224AED"/>
    <w:p w14:paraId="7ECA728C" w14:textId="77777777" w:rsidR="00224AED" w:rsidRDefault="00224AED" w:rsidP="00224AED">
      <w:pPr>
        <w:pStyle w:val="BodyTextL25"/>
        <w:ind w:left="0"/>
      </w:pPr>
    </w:p>
    <w:p w14:paraId="62BC02BD" w14:textId="3F909FA7" w:rsidR="005134C8" w:rsidRDefault="005134C8" w:rsidP="00E528D5">
      <w:pPr>
        <w:pStyle w:val="BodyTextL25"/>
        <w:ind w:left="0"/>
      </w:pPr>
    </w:p>
    <w:p w14:paraId="11DB332B" w14:textId="47C4C42E" w:rsidR="00224AED" w:rsidRPr="00224AED" w:rsidRDefault="00337DF5" w:rsidP="00224AED">
      <w:pPr>
        <w:pStyle w:val="Heading3"/>
      </w:pPr>
      <w:r>
        <w:t>Complete the code to format the response message.</w:t>
      </w:r>
    </w:p>
    <w:p w14:paraId="2D141671" w14:textId="310F196D" w:rsidR="002832F9" w:rsidRDefault="00355854" w:rsidP="002832F9">
      <w:pPr>
        <w:pStyle w:val="BodyTextL25"/>
      </w:pPr>
      <w:r>
        <w:t>Use the variable</w:t>
      </w:r>
      <w:r w:rsidR="00017D2D">
        <w:t>s</w:t>
      </w:r>
      <w:r>
        <w:t xml:space="preserve"> that have been specified to f</w:t>
      </w:r>
      <w:r w:rsidR="002832F9">
        <w:t>ormat the response message that will be sent to the Webex Teams room</w:t>
      </w:r>
      <w:r>
        <w:t>. For example, a posted message in the room would look like the following where the location, risetime, and duration are shown in bold.</w:t>
      </w:r>
    </w:p>
    <w:p w14:paraId="4073267E" w14:textId="3F80EB22" w:rsidR="00BF769C" w:rsidRDefault="00355854" w:rsidP="00C051CB">
      <w:pPr>
        <w:pStyle w:val="BodyTextL50"/>
      </w:pPr>
      <w:r w:rsidRPr="00355854">
        <w:t xml:space="preserve">In </w:t>
      </w:r>
      <w:r w:rsidR="00E528D5">
        <w:rPr>
          <w:b/>
          <w:bCs/>
        </w:rPr>
        <w:t>Sudbury, ON</w:t>
      </w:r>
      <w:r w:rsidRPr="00355854">
        <w:t xml:space="preserve"> the </w:t>
      </w:r>
      <w:r w:rsidR="00E528D5">
        <w:t xml:space="preserve">sun will rise at </w:t>
      </w:r>
      <w:r w:rsidR="00E528D5" w:rsidRPr="00E528D5">
        <w:rPr>
          <w:b/>
          <w:bCs/>
        </w:rPr>
        <w:t>XXX</w:t>
      </w:r>
      <w:r w:rsidR="00E528D5">
        <w:t xml:space="preserve"> and will set at </w:t>
      </w:r>
      <w:r w:rsidR="00E528D5" w:rsidRPr="00E528D5">
        <w:rPr>
          <w:b/>
          <w:bCs/>
        </w:rPr>
        <w:t>XXX</w:t>
      </w:r>
      <w:r w:rsidR="00D9461F">
        <w:t>. T</w:t>
      </w:r>
      <w:r w:rsidR="00E528D5">
        <w:t xml:space="preserve">he day will </w:t>
      </w:r>
      <w:r w:rsidR="00D9461F">
        <w:t>last</w:t>
      </w:r>
      <w:r w:rsidRPr="00355854">
        <w:t xml:space="preserve"> </w:t>
      </w:r>
      <w:r w:rsidR="00E528D5">
        <w:rPr>
          <w:b/>
          <w:bCs/>
        </w:rPr>
        <w:t>XXX</w:t>
      </w:r>
      <w:r w:rsidRPr="00355854">
        <w:t xml:space="preserve"> seconds.</w:t>
      </w:r>
    </w:p>
    <w:p w14:paraId="377243E0" w14:textId="3A545E03" w:rsidR="00337DF5" w:rsidRPr="00337DF5" w:rsidRDefault="00337DF5" w:rsidP="00B0671D">
      <w:pPr>
        <w:pStyle w:val="Heading3"/>
      </w:pPr>
      <w:r>
        <w:t>Complete the code to post the message to the Webex Teams room.</w:t>
      </w:r>
    </w:p>
    <w:p w14:paraId="273FAD5B" w14:textId="3E8BD11F" w:rsidR="00B97EBE" w:rsidRDefault="00934C50" w:rsidP="00C051CB">
      <w:pPr>
        <w:pStyle w:val="BodyTextL25"/>
      </w:pPr>
      <w:r>
        <w:t xml:space="preserve">The final step in the Webex Teams bot program is to </w:t>
      </w:r>
      <w:r w:rsidR="001B34B1">
        <w:t xml:space="preserve">format </w:t>
      </w:r>
      <w:r w:rsidR="003D09BA">
        <w:t>the API POST message that will send</w:t>
      </w:r>
      <w:r w:rsidR="001B34B1">
        <w:t xml:space="preserve"> the </w:t>
      </w:r>
      <w:proofErr w:type="spellStart"/>
      <w:r w:rsidR="001B34B1" w:rsidRPr="003D09BA">
        <w:rPr>
          <w:b/>
          <w:bCs/>
        </w:rPr>
        <w:t>responseMessage</w:t>
      </w:r>
      <w:proofErr w:type="spellEnd"/>
      <w:r w:rsidR="001B34B1">
        <w:t xml:space="preserve"> to the Webex Teams room. </w:t>
      </w:r>
      <w:r w:rsidR="00082C27">
        <w:t>Provide each of the required variables and the URL for the Webex Teams message API to complete the code</w:t>
      </w:r>
      <w:r w:rsidR="00EF5188">
        <w:t>.</w:t>
      </w:r>
    </w:p>
    <w:p w14:paraId="40BD4898" w14:textId="2C293B8E" w:rsidR="001B34B1" w:rsidRDefault="00EF5188" w:rsidP="00EF5188">
      <w:pPr>
        <w:pStyle w:val="Heading3"/>
      </w:pPr>
      <w:r>
        <w:t>R</w:t>
      </w:r>
      <w:r w:rsidRPr="00EF5188">
        <w:t>un your program</w:t>
      </w:r>
      <w:r>
        <w:t>, t</w:t>
      </w:r>
      <w:r w:rsidRPr="00EF5188">
        <w:t>est it</w:t>
      </w:r>
      <w:r>
        <w:t>,</w:t>
      </w:r>
      <w:r w:rsidRPr="00EF5188">
        <w:t xml:space="preserve"> and troubleshoot as necessary</w:t>
      </w:r>
      <w:r>
        <w:t>.</w:t>
      </w:r>
    </w:p>
    <w:p w14:paraId="44DE7C0B" w14:textId="1AB98B20" w:rsidR="00746D52" w:rsidRDefault="00746D52" w:rsidP="00746D52">
      <w:pPr>
        <w:pStyle w:val="SubStepAlpha"/>
      </w:pPr>
      <w:r>
        <w:t xml:space="preserve">In your Webex Teams client, create a room with a name of your choice, such as </w:t>
      </w:r>
      <w:r w:rsidRPr="00746D52">
        <w:rPr>
          <w:b/>
          <w:bCs/>
        </w:rPr>
        <w:t>My DEVASC SA Room</w:t>
      </w:r>
      <w:r>
        <w:t>.</w:t>
      </w:r>
    </w:p>
    <w:p w14:paraId="5B1AF7A8" w14:textId="44B49BD8" w:rsidR="00D9165D" w:rsidRDefault="00D9165D" w:rsidP="00746D52">
      <w:pPr>
        <w:pStyle w:val="SubStepAlpha"/>
      </w:pPr>
      <w:r>
        <w:t xml:space="preserve">Post a message, such as </w:t>
      </w:r>
      <w:r w:rsidRPr="00D9165D">
        <w:rPr>
          <w:b/>
          <w:bCs/>
        </w:rPr>
        <w:t xml:space="preserve">Hello </w:t>
      </w:r>
      <w:proofErr w:type="gramStart"/>
      <w:r w:rsidR="00E528D5">
        <w:rPr>
          <w:b/>
          <w:bCs/>
        </w:rPr>
        <w:t>R</w:t>
      </w:r>
      <w:r w:rsidRPr="00D9165D">
        <w:rPr>
          <w:b/>
          <w:bCs/>
        </w:rPr>
        <w:t>oom!</w:t>
      </w:r>
      <w:r w:rsidRPr="00D9165D">
        <w:t>,</w:t>
      </w:r>
      <w:proofErr w:type="gramEnd"/>
      <w:r w:rsidRPr="00D9165D">
        <w:t xml:space="preserve"> </w:t>
      </w:r>
      <w:r>
        <w:t>to populate the room with at least one message.</w:t>
      </w:r>
    </w:p>
    <w:p w14:paraId="0D5D451C" w14:textId="1DCAA6B6" w:rsidR="00746D52" w:rsidRDefault="00746D52" w:rsidP="00746D52">
      <w:pPr>
        <w:pStyle w:val="SubStepAlpha"/>
      </w:pPr>
      <w:r>
        <w:t>Run your program</w:t>
      </w:r>
      <w:r w:rsidR="00032657">
        <w:t xml:space="preserve"> and choose </w:t>
      </w:r>
      <w:r w:rsidR="00032657" w:rsidRPr="00032657">
        <w:rPr>
          <w:b/>
          <w:bCs/>
        </w:rPr>
        <w:t>My DEVASC SA Room</w:t>
      </w:r>
      <w:r w:rsidR="00032657">
        <w:t xml:space="preserve"> as the room the Webex Teams bot will monitor.</w:t>
      </w:r>
    </w:p>
    <w:p w14:paraId="026A4C64" w14:textId="08758B9B" w:rsidR="00032657" w:rsidRDefault="00032657" w:rsidP="00746D52">
      <w:pPr>
        <w:pStyle w:val="SubStepAlpha"/>
      </w:pPr>
      <w:r>
        <w:t xml:space="preserve">In the My DEVASC SA Room, post a </w:t>
      </w:r>
      <w:r w:rsidR="00772A60">
        <w:t xml:space="preserve">location in the format </w:t>
      </w:r>
      <w:r w:rsidR="00772A60" w:rsidRPr="00772A60">
        <w:rPr>
          <w:b/>
          <w:bCs/>
        </w:rPr>
        <w:t>/location</w:t>
      </w:r>
      <w:r w:rsidR="00772A60">
        <w:t xml:space="preserve">. Messages that begin with a forward slash </w:t>
      </w:r>
      <w:r w:rsidR="00172CCA">
        <w:t xml:space="preserve">initiate the Webex Team bot to do its work. For example, the following should occur when </w:t>
      </w:r>
      <w:r w:rsidR="00C051CB">
        <w:t>Toronto</w:t>
      </w:r>
      <w:r w:rsidR="00172CCA">
        <w:t xml:space="preserve">, </w:t>
      </w:r>
      <w:r w:rsidR="00C051CB">
        <w:t>ON</w:t>
      </w:r>
      <w:r w:rsidR="00172CCA">
        <w:t xml:space="preserve"> is entered.</w:t>
      </w:r>
    </w:p>
    <w:p w14:paraId="5F34BF76" w14:textId="58D4D416" w:rsidR="00BB2951" w:rsidRDefault="00BB2951" w:rsidP="00BB2951">
      <w:pPr>
        <w:pStyle w:val="BodyTextL50"/>
      </w:pPr>
      <w:r>
        <w:t xml:space="preserve">In </w:t>
      </w:r>
      <w:r w:rsidR="00CF319C">
        <w:t>a terminal window:</w:t>
      </w:r>
    </w:p>
    <w:p w14:paraId="694F7D04" w14:textId="161323E2" w:rsidR="00FF0403" w:rsidRDefault="00FF0403" w:rsidP="00FF0403">
      <w:pPr>
        <w:pStyle w:val="CMDOutput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 xml:space="preserve">/$ </w:t>
      </w:r>
      <w:r w:rsidRPr="004E6AC2">
        <w:rPr>
          <w:b/>
          <w:bCs/>
        </w:rPr>
        <w:t>python3 dev</w:t>
      </w:r>
      <w:r w:rsidR="00D9461F">
        <w:rPr>
          <w:b/>
          <w:bCs/>
        </w:rPr>
        <w:t>bot</w:t>
      </w:r>
      <w:r w:rsidRPr="004E6AC2">
        <w:rPr>
          <w:b/>
          <w:bCs/>
        </w:rPr>
        <w:t>.py</w:t>
      </w:r>
      <w:r>
        <w:t xml:space="preserve"> </w:t>
      </w:r>
    </w:p>
    <w:p w14:paraId="297BFC97" w14:textId="36167A91" w:rsidR="00FF0403" w:rsidRDefault="00FF0403" w:rsidP="00E22841">
      <w:pPr>
        <w:pStyle w:val="CMD"/>
      </w:pPr>
      <w:r>
        <w:t>Do you wish to use the hard-coded Webex token? (y/n)</w:t>
      </w:r>
      <w:r w:rsidR="00E528D5">
        <w:t xml:space="preserve"> </w:t>
      </w:r>
      <w:r w:rsidRPr="00CF319C">
        <w:rPr>
          <w:b/>
          <w:bCs/>
        </w:rPr>
        <w:t>y</w:t>
      </w:r>
    </w:p>
    <w:p w14:paraId="1495E32E" w14:textId="77777777" w:rsidR="00FF0403" w:rsidRDefault="00FF0403" w:rsidP="00FF0403">
      <w:pPr>
        <w:pStyle w:val="CMDOutput"/>
      </w:pPr>
      <w:r>
        <w:t>List of rooms:</w:t>
      </w:r>
    </w:p>
    <w:p w14:paraId="553929A3" w14:textId="77777777" w:rsidR="00FF0403" w:rsidRDefault="00FF0403" w:rsidP="00FF0403">
      <w:pPr>
        <w:pStyle w:val="CMDOutput"/>
      </w:pPr>
      <w:r>
        <w:t>Type: 'group' Name: My DEVASC SA Room</w:t>
      </w:r>
    </w:p>
    <w:p w14:paraId="2AF8AB14" w14:textId="7DBEC62F" w:rsidR="00FF0403" w:rsidRDefault="00FF0403" w:rsidP="00FF0403">
      <w:pPr>
        <w:pStyle w:val="CMDOutput"/>
      </w:pPr>
      <w:r>
        <w:t xml:space="preserve">&lt;rest of </w:t>
      </w:r>
      <w:r w:rsidR="00CF319C">
        <w:t>rooms listed&gt;</w:t>
      </w:r>
    </w:p>
    <w:p w14:paraId="5CEF9DCD" w14:textId="7B9F4AAE" w:rsidR="00FF0403" w:rsidRDefault="00FF0403" w:rsidP="00E22841">
      <w:pPr>
        <w:pStyle w:val="CMD"/>
      </w:pPr>
      <w:r>
        <w:t>Which room should be monitored for /location messages?</w:t>
      </w:r>
      <w:r w:rsidR="00CF319C">
        <w:t xml:space="preserve"> </w:t>
      </w:r>
      <w:r w:rsidR="00CF319C" w:rsidRPr="00E22841">
        <w:rPr>
          <w:b/>
          <w:bCs/>
        </w:rPr>
        <w:t>My DEVASC SA Room</w:t>
      </w:r>
    </w:p>
    <w:p w14:paraId="33C990B8" w14:textId="77777777" w:rsidR="00E22841" w:rsidRDefault="00E22841" w:rsidP="00E22841">
      <w:pPr>
        <w:pStyle w:val="CMDOutput"/>
      </w:pPr>
      <w:r>
        <w:t>Found rooms with the word My DEVASC SA Room</w:t>
      </w:r>
    </w:p>
    <w:p w14:paraId="56C1BAF5" w14:textId="77777777" w:rsidR="00E22841" w:rsidRDefault="00E22841" w:rsidP="00E22841">
      <w:pPr>
        <w:pStyle w:val="CMDOutput"/>
      </w:pPr>
      <w:r>
        <w:t>My DEVASC SA Room</w:t>
      </w:r>
    </w:p>
    <w:p w14:paraId="612E3A38" w14:textId="77777777" w:rsidR="00E22841" w:rsidRDefault="00E22841" w:rsidP="00E22841">
      <w:pPr>
        <w:pStyle w:val="CMDOutput"/>
      </w:pPr>
      <w:r>
        <w:t xml:space="preserve">Found </w:t>
      </w:r>
      <w:proofErr w:type="gramStart"/>
      <w:r>
        <w:t>room :</w:t>
      </w:r>
      <w:proofErr w:type="gramEnd"/>
      <w:r>
        <w:t xml:space="preserve"> My DEVASC SA Room</w:t>
      </w:r>
    </w:p>
    <w:p w14:paraId="457C61CA" w14:textId="77777777" w:rsidR="00E22841" w:rsidRDefault="00E22841" w:rsidP="00E22841">
      <w:pPr>
        <w:pStyle w:val="CMDOutput"/>
      </w:pPr>
      <w:r>
        <w:t>Received message: Hello room!</w:t>
      </w:r>
    </w:p>
    <w:p w14:paraId="4FC06E5B" w14:textId="77777777" w:rsidR="00E22841" w:rsidRDefault="00E22841" w:rsidP="00E22841">
      <w:pPr>
        <w:pStyle w:val="CMDOutput"/>
      </w:pPr>
      <w:r>
        <w:t>Received message: Hello room!</w:t>
      </w:r>
    </w:p>
    <w:p w14:paraId="24566916" w14:textId="77777777" w:rsidR="00E22841" w:rsidRDefault="00E22841" w:rsidP="00E22841">
      <w:pPr>
        <w:pStyle w:val="CMDOutput"/>
      </w:pPr>
      <w:r>
        <w:t>Received message: Hello room!</w:t>
      </w:r>
    </w:p>
    <w:p w14:paraId="220A242C" w14:textId="77777777" w:rsidR="00E22841" w:rsidRDefault="00E22841" w:rsidP="00E22841">
      <w:pPr>
        <w:pStyle w:val="CMDOutput"/>
      </w:pPr>
      <w:r>
        <w:t>Received message: Hello room!</w:t>
      </w:r>
    </w:p>
    <w:p w14:paraId="2900E408" w14:textId="33A7D199" w:rsidR="00E22841" w:rsidRPr="00746D52" w:rsidRDefault="00E22841" w:rsidP="00E22841">
      <w:pPr>
        <w:pStyle w:val="CMDOutput"/>
      </w:pPr>
      <w:r>
        <w:t>&lt;continues to print every 1 second&gt;</w:t>
      </w:r>
    </w:p>
    <w:p w14:paraId="0ACEC015" w14:textId="6B27AFBA" w:rsidR="001B34B1" w:rsidRDefault="00E22841" w:rsidP="00E22841">
      <w:pPr>
        <w:pStyle w:val="BodyTextL50"/>
      </w:pPr>
      <w:r>
        <w:t xml:space="preserve">In Webex Teams My DEVASC SA Room, </w:t>
      </w:r>
      <w:r w:rsidR="00C051CB">
        <w:t xml:space="preserve">trigger the bot by </w:t>
      </w:r>
      <w:r>
        <w:t>add</w:t>
      </w:r>
      <w:r w:rsidR="00C051CB">
        <w:t>ing</w:t>
      </w:r>
      <w:r>
        <w:t xml:space="preserve"> a location</w:t>
      </w:r>
      <w:r w:rsidR="00AA3352">
        <w:t>.</w:t>
      </w:r>
    </w:p>
    <w:p w14:paraId="56F661F7" w14:textId="3C5A3C8A" w:rsidR="00AA3352" w:rsidRPr="004E6AC2" w:rsidRDefault="004E6AC2" w:rsidP="00E22841">
      <w:pPr>
        <w:pStyle w:val="BodyTextL50"/>
        <w:rPr>
          <w:b/>
          <w:bCs/>
        </w:rPr>
      </w:pPr>
      <w:r w:rsidRPr="004E6AC2">
        <w:rPr>
          <w:b/>
          <w:bCs/>
        </w:rPr>
        <w:t>/</w:t>
      </w:r>
      <w:r w:rsidR="00D9461F">
        <w:rPr>
          <w:b/>
          <w:bCs/>
        </w:rPr>
        <w:t>Toronto</w:t>
      </w:r>
      <w:r w:rsidRPr="004E6AC2">
        <w:rPr>
          <w:b/>
          <w:bCs/>
        </w:rPr>
        <w:t xml:space="preserve">, </w:t>
      </w:r>
      <w:r w:rsidR="00D9461F">
        <w:rPr>
          <w:b/>
          <w:bCs/>
        </w:rPr>
        <w:t>ON</w:t>
      </w:r>
    </w:p>
    <w:p w14:paraId="2285CEF8" w14:textId="68FD083E" w:rsidR="00EB6D6E" w:rsidRDefault="00EB6D6E" w:rsidP="00E22841">
      <w:pPr>
        <w:pStyle w:val="BodyTextL50"/>
      </w:pPr>
      <w:r>
        <w:t>In the terminal window, the following prints:</w:t>
      </w:r>
    </w:p>
    <w:p w14:paraId="4E5B794F" w14:textId="1FF87E8A" w:rsidR="00EB6D6E" w:rsidRDefault="00EB6D6E" w:rsidP="00EB6D6E">
      <w:pPr>
        <w:pStyle w:val="CMDOutput"/>
      </w:pPr>
      <w:r>
        <w:t>Received message: /</w:t>
      </w:r>
      <w:r w:rsidR="00D9461F">
        <w:t>Toronto</w:t>
      </w:r>
      <w:r>
        <w:t xml:space="preserve">, </w:t>
      </w:r>
      <w:r w:rsidR="00D9461F">
        <w:t>ON</w:t>
      </w:r>
    </w:p>
    <w:p w14:paraId="26499D5F" w14:textId="64D13D6D" w:rsidR="00EB6D6E" w:rsidRDefault="00EB6D6E" w:rsidP="00EB6D6E">
      <w:pPr>
        <w:pStyle w:val="CMDOutput"/>
      </w:pPr>
      <w:r>
        <w:t xml:space="preserve">Location: </w:t>
      </w:r>
      <w:r w:rsidR="00D9461F">
        <w:t>Toronto</w:t>
      </w:r>
      <w:r>
        <w:t xml:space="preserve">, </w:t>
      </w:r>
      <w:r w:rsidR="00D9461F">
        <w:t>Ontario</w:t>
      </w:r>
    </w:p>
    <w:p w14:paraId="71271EE6" w14:textId="02260B30" w:rsidR="00EB6D6E" w:rsidRDefault="00EB6D6E" w:rsidP="00EB6D6E">
      <w:pPr>
        <w:pStyle w:val="CMDOutput"/>
      </w:pPr>
      <w:r>
        <w:t xml:space="preserve">Location GPS coordinates: </w:t>
      </w:r>
      <w:r w:rsidR="00C051CB">
        <w:t>43.6532, 79.3832</w:t>
      </w:r>
    </w:p>
    <w:p w14:paraId="04D95226" w14:textId="25F14CC8" w:rsidR="00EB6D6E" w:rsidRDefault="00EB6D6E" w:rsidP="00EB6D6E">
      <w:pPr>
        <w:pStyle w:val="CMDOutput"/>
      </w:pPr>
      <w:r>
        <w:t xml:space="preserve">Sending to Webex Teams: In </w:t>
      </w:r>
      <w:r w:rsidR="00D9461F">
        <w:t>Toronto</w:t>
      </w:r>
      <w:r>
        <w:t xml:space="preserve">, </w:t>
      </w:r>
      <w:r w:rsidR="00D9461F">
        <w:t>Ontario</w:t>
      </w:r>
      <w:r>
        <w:t xml:space="preserve"> the </w:t>
      </w:r>
      <w:r w:rsidR="00D9461F">
        <w:t>sun will rise at XXX and will set at XXX. The day will last XXX seconds.</w:t>
      </w:r>
    </w:p>
    <w:p w14:paraId="0B31D5EE" w14:textId="2FA4C04B" w:rsidR="00EB6D6E" w:rsidRDefault="00EB6D6E" w:rsidP="00E528D5">
      <w:pPr>
        <w:pStyle w:val="CMDOutput"/>
      </w:pPr>
      <w:r>
        <w:lastRenderedPageBreak/>
        <w:t xml:space="preserve">Received message: </w:t>
      </w:r>
      <w:r w:rsidR="00C051CB">
        <w:t>In Toronto, Ontario the sun will rise at XXX and will set at XXX. The day will last XXX seconds.</w:t>
      </w:r>
    </w:p>
    <w:p w14:paraId="24A502D3" w14:textId="3D1A5408" w:rsidR="00E528D5" w:rsidRPr="00746D52" w:rsidRDefault="00E528D5" w:rsidP="00E528D5">
      <w:pPr>
        <w:pStyle w:val="CMDOutput"/>
      </w:pPr>
      <w:r>
        <w:t>&lt;…remaining lines omitted&gt;</w:t>
      </w:r>
    </w:p>
    <w:p w14:paraId="09747841" w14:textId="7CEE4A64" w:rsidR="00EB6D6E" w:rsidRDefault="00EB6D6E" w:rsidP="00EB6D6E">
      <w:pPr>
        <w:pStyle w:val="BodyTextL50"/>
      </w:pPr>
      <w:r>
        <w:t>In Webex Teams, t</w:t>
      </w:r>
      <w:r w:rsidR="00D9461F">
        <w:t>he</w:t>
      </w:r>
      <w:r>
        <w:t xml:space="preserve"> following displays</w:t>
      </w:r>
      <w:r w:rsidR="00F3599B">
        <w:t xml:space="preserve"> in your selected room</w:t>
      </w:r>
      <w:r>
        <w:t>.</w:t>
      </w:r>
    </w:p>
    <w:p w14:paraId="1B3B5277" w14:textId="0CBC3A08" w:rsidR="00D9461F" w:rsidRPr="00F3599B" w:rsidRDefault="00D9461F" w:rsidP="00D9461F">
      <w:pPr>
        <w:pStyle w:val="BodyTextL50"/>
        <w:rPr>
          <w:i/>
          <w:iCs/>
        </w:rPr>
      </w:pPr>
      <w:r w:rsidRPr="00F3599B">
        <w:rPr>
          <w:i/>
          <w:iCs/>
        </w:rPr>
        <w:t xml:space="preserve">In </w:t>
      </w:r>
      <w:r w:rsidRPr="00F3599B">
        <w:rPr>
          <w:b/>
          <w:bCs/>
          <w:i/>
          <w:iCs/>
        </w:rPr>
        <w:t>Toronto, ON</w:t>
      </w:r>
      <w:r w:rsidRPr="00F3599B">
        <w:rPr>
          <w:i/>
          <w:iCs/>
        </w:rPr>
        <w:t xml:space="preserve"> the sun will rise at </w:t>
      </w:r>
      <w:r w:rsidRPr="00F3599B">
        <w:rPr>
          <w:b/>
          <w:bCs/>
          <w:i/>
          <w:iCs/>
        </w:rPr>
        <w:t>XXX</w:t>
      </w:r>
      <w:r w:rsidRPr="00F3599B">
        <w:rPr>
          <w:i/>
          <w:iCs/>
        </w:rPr>
        <w:t xml:space="preserve"> and will set at </w:t>
      </w:r>
      <w:r w:rsidRPr="00F3599B">
        <w:rPr>
          <w:b/>
          <w:bCs/>
          <w:i/>
          <w:iCs/>
        </w:rPr>
        <w:t>XXX</w:t>
      </w:r>
      <w:r w:rsidRPr="00F3599B">
        <w:rPr>
          <w:i/>
          <w:iCs/>
        </w:rPr>
        <w:t xml:space="preserve">. The day will last </w:t>
      </w:r>
      <w:r w:rsidRPr="00F3599B">
        <w:rPr>
          <w:b/>
          <w:bCs/>
          <w:i/>
          <w:iCs/>
        </w:rPr>
        <w:t>XXX</w:t>
      </w:r>
      <w:r w:rsidRPr="00F3599B">
        <w:rPr>
          <w:i/>
          <w:iCs/>
        </w:rPr>
        <w:t xml:space="preserve"> seconds.</w:t>
      </w:r>
    </w:p>
    <w:p w14:paraId="7F599694" w14:textId="48E04DA8" w:rsidR="00941EC4" w:rsidRDefault="00941EC4" w:rsidP="00A938C6">
      <w:pPr>
        <w:pStyle w:val="SubStepAlpha"/>
      </w:pPr>
      <w:r>
        <w:t xml:space="preserve">In your terminal window, enter </w:t>
      </w:r>
      <w:proofErr w:type="spellStart"/>
      <w:r w:rsidRPr="00A938C6">
        <w:rPr>
          <w:b/>
          <w:bCs/>
        </w:rPr>
        <w:t>Ctrl+C</w:t>
      </w:r>
      <w:proofErr w:type="spellEnd"/>
      <w:r>
        <w:t xml:space="preserve"> to exit the program.</w:t>
      </w:r>
    </w:p>
    <w:p w14:paraId="01803B35" w14:textId="11F916C2" w:rsidR="00E528D5" w:rsidRDefault="00E528D5" w:rsidP="00E528D5">
      <w:pPr>
        <w:pStyle w:val="Heading3"/>
      </w:pPr>
      <w:r>
        <w:t>Upload your Python script file to GitHub</w:t>
      </w:r>
    </w:p>
    <w:p w14:paraId="185AFA17" w14:textId="7775B897" w:rsidR="00E528D5" w:rsidRDefault="00E528D5" w:rsidP="00E528D5">
      <w:pPr>
        <w:pStyle w:val="SubStepAlpha"/>
      </w:pPr>
      <w:r>
        <w:t>Initialize a git repository in the directory you have your dev</w:t>
      </w:r>
      <w:r w:rsidR="00D9461F">
        <w:t>bot</w:t>
      </w:r>
      <w:r>
        <w:t>.py file stored.</w:t>
      </w:r>
    </w:p>
    <w:p w14:paraId="0625EFDD" w14:textId="2A515637" w:rsidR="00E528D5" w:rsidRDefault="00E528D5" w:rsidP="00266D28">
      <w:pPr>
        <w:pStyle w:val="SubStepAlpha"/>
      </w:pPr>
      <w:r>
        <w:t>Login to your GitHub account (created earlier in the course)</w:t>
      </w:r>
      <w:r w:rsidR="00266D28">
        <w:t xml:space="preserve"> and investigate documentation as needed ( </w:t>
      </w:r>
      <w:r w:rsidR="00000000">
        <w:fldChar w:fldCharType="begin"/>
      </w:r>
      <w:r w:rsidR="00000000">
        <w:instrText>HYPERLINK "https://docs.github.com/en/get-started"</w:instrText>
      </w:r>
      <w:r w:rsidR="00000000">
        <w:fldChar w:fldCharType="separate"/>
      </w:r>
      <w:r w:rsidR="00266D28" w:rsidRPr="009C7D7C">
        <w:rPr>
          <w:rStyle w:val="Hyperlink"/>
        </w:rPr>
        <w:t>https://docs.github.com/en/get-started</w:t>
      </w:r>
      <w:r w:rsidR="00000000">
        <w:rPr>
          <w:rStyle w:val="Hyperlink"/>
        </w:rPr>
        <w:fldChar w:fldCharType="end"/>
      </w:r>
      <w:r w:rsidR="00266D28">
        <w:t xml:space="preserve"> )</w:t>
      </w:r>
    </w:p>
    <w:p w14:paraId="1AF98A9C" w14:textId="71771B63" w:rsidR="00E528D5" w:rsidRDefault="00E528D5" w:rsidP="00E528D5">
      <w:pPr>
        <w:pStyle w:val="SubStepAlpha"/>
      </w:pPr>
      <w:r>
        <w:t>Create a matching remote repository on GitHub</w:t>
      </w:r>
      <w:r w:rsidR="00266D28">
        <w:t xml:space="preserve">. This must be created as a </w:t>
      </w:r>
      <w:r w:rsidR="00266D28" w:rsidRPr="00266D28">
        <w:rPr>
          <w:b/>
          <w:bCs/>
        </w:rPr>
        <w:t>public</w:t>
      </w:r>
      <w:r w:rsidR="00266D28">
        <w:t xml:space="preserve"> </w:t>
      </w:r>
      <w:r w:rsidR="00266D28" w:rsidRPr="00266D28">
        <w:rPr>
          <w:b/>
          <w:bCs/>
        </w:rPr>
        <w:t>repository</w:t>
      </w:r>
      <w:r w:rsidR="00266D28">
        <w:t xml:space="preserve"> to allow your instructor access to the file.</w:t>
      </w:r>
    </w:p>
    <w:p w14:paraId="48864EFC" w14:textId="704AD54F" w:rsidR="00266D28" w:rsidRPr="00C051CB" w:rsidRDefault="00266D28" w:rsidP="00266D28">
      <w:pPr>
        <w:pStyle w:val="SubStepNum"/>
        <w:numPr>
          <w:ilvl w:val="0"/>
          <w:numId w:val="0"/>
        </w:numPr>
        <w:ind w:left="1080" w:hanging="360"/>
        <w:rPr>
          <w:color w:val="FF0000"/>
        </w:rPr>
      </w:pPr>
      <w:r w:rsidRPr="00C051CB">
        <w:rPr>
          <w:color w:val="FF0000"/>
        </w:rPr>
        <w:t xml:space="preserve">Repository </w:t>
      </w:r>
      <w:proofErr w:type="spellStart"/>
      <w:proofErr w:type="gramStart"/>
      <w:r w:rsidRPr="00C051CB">
        <w:rPr>
          <w:color w:val="FF0000"/>
        </w:rPr>
        <w:t>Name:</w:t>
      </w:r>
      <w:r w:rsidR="003F7CC5">
        <w:rPr>
          <w:color w:val="FF0000"/>
        </w:rPr>
        <w:t>hello</w:t>
      </w:r>
      <w:proofErr w:type="gramEnd"/>
      <w:r w:rsidR="003F7CC5">
        <w:rPr>
          <w:color w:val="FF0000"/>
        </w:rPr>
        <w:t>-world</w:t>
      </w:r>
      <w:proofErr w:type="spellEnd"/>
    </w:p>
    <w:p w14:paraId="40E7F651" w14:textId="10AC6220" w:rsidR="00E528D5" w:rsidRDefault="00E528D5" w:rsidP="00E528D5">
      <w:pPr>
        <w:pStyle w:val="SubStepAlpha"/>
      </w:pPr>
      <w:r>
        <w:t>Add the remote repository</w:t>
      </w:r>
      <w:r w:rsidR="00266D28">
        <w:t xml:space="preserve"> URL</w:t>
      </w:r>
      <w:r>
        <w:t xml:space="preserve"> </w:t>
      </w:r>
      <w:r w:rsidR="00266D28">
        <w:t>as the remote/origin for your local git project.</w:t>
      </w:r>
    </w:p>
    <w:p w14:paraId="7BD7981E" w14:textId="459CE23C" w:rsidR="00D9461F" w:rsidRDefault="00D9461F" w:rsidP="00D9461F">
      <w:pPr>
        <w:pStyle w:val="SubStepNum"/>
        <w:numPr>
          <w:ilvl w:val="0"/>
          <w:numId w:val="0"/>
        </w:numPr>
        <w:ind w:left="1080" w:hanging="360"/>
      </w:pPr>
      <w:r>
        <w:t xml:space="preserve">Terminal command to add remote repository: </w:t>
      </w:r>
    </w:p>
    <w:p w14:paraId="222CEDA0" w14:textId="165BB9A5" w:rsidR="00E528D5" w:rsidRDefault="00E528D5" w:rsidP="00E528D5">
      <w:pPr>
        <w:pStyle w:val="SubStepAlpha"/>
      </w:pPr>
      <w:r>
        <w:t xml:space="preserve">Commit your code and “push” the </w:t>
      </w:r>
      <w:r w:rsidR="00266D28">
        <w:t>code to your GitHub profile.</w:t>
      </w:r>
    </w:p>
    <w:p w14:paraId="5695E557" w14:textId="2C21A5AB" w:rsidR="00266D28" w:rsidRPr="00C051CB" w:rsidRDefault="00266D28" w:rsidP="00266D28">
      <w:pPr>
        <w:pStyle w:val="SubStepNum"/>
        <w:numPr>
          <w:ilvl w:val="0"/>
          <w:numId w:val="0"/>
        </w:numPr>
        <w:ind w:left="1080" w:hanging="360"/>
        <w:rPr>
          <w:color w:val="FF0000"/>
        </w:rPr>
      </w:pPr>
      <w:r w:rsidRPr="00C051CB">
        <w:rPr>
          <w:color w:val="FF0000"/>
        </w:rPr>
        <w:t>GitHub Repository URL:</w:t>
      </w:r>
      <w:r w:rsidR="003F7CC5" w:rsidRPr="003F7CC5">
        <w:t xml:space="preserve"> </w:t>
      </w:r>
      <w:r w:rsidR="003F7CC5" w:rsidRPr="003F7CC5">
        <w:rPr>
          <w:color w:val="FF0000"/>
        </w:rPr>
        <w:t>https://github.com/</w:t>
      </w:r>
      <w:r w:rsidR="003F7CC5">
        <w:rPr>
          <w:color w:val="FF0000"/>
        </w:rPr>
        <w:t>sakshidadwal</w:t>
      </w:r>
      <w:r w:rsidR="003F7CC5" w:rsidRPr="003F7CC5">
        <w:rPr>
          <w:color w:val="FF0000"/>
        </w:rPr>
        <w:t>/</w:t>
      </w:r>
      <w:r w:rsidR="003F7CC5">
        <w:rPr>
          <w:color w:val="FF0000"/>
        </w:rPr>
        <w:t>hello-world</w:t>
      </w:r>
    </w:p>
    <w:p w14:paraId="1B49D372" w14:textId="10CECABA" w:rsidR="00E528D5" w:rsidRDefault="00E528D5" w:rsidP="00E528D5">
      <w:pPr>
        <w:pStyle w:val="Heading3"/>
      </w:pPr>
      <w:r>
        <w:t xml:space="preserve">Submit your </w:t>
      </w:r>
      <w:r w:rsidR="00266D28">
        <w:t>Practical Assessment Document</w:t>
      </w:r>
    </w:p>
    <w:p w14:paraId="0E763340" w14:textId="14D9AAA2" w:rsidR="00E528D5" w:rsidRPr="00E528D5" w:rsidRDefault="00E528D5" w:rsidP="00E528D5">
      <w:pPr>
        <w:pStyle w:val="ListParagraph"/>
        <w:numPr>
          <w:ilvl w:val="0"/>
          <w:numId w:val="11"/>
        </w:numPr>
      </w:pPr>
      <w:r>
        <w:t xml:space="preserve">Submit your Practical Assessment document including your answers, screenshots and any other “proof” </w:t>
      </w:r>
      <w:r w:rsidR="00266D28">
        <w:t>and the link to your scripts GitHub repository URL to Moodle.</w:t>
      </w:r>
    </w:p>
    <w:sectPr w:rsidR="00E528D5" w:rsidRPr="00E528D5" w:rsidSect="009C3182">
      <w:head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6212A" w14:textId="77777777" w:rsidR="0002419A" w:rsidRDefault="0002419A" w:rsidP="00710659">
      <w:pPr>
        <w:spacing w:after="0" w:line="240" w:lineRule="auto"/>
      </w:pPr>
      <w:r>
        <w:separator/>
      </w:r>
    </w:p>
    <w:p w14:paraId="5D831D00" w14:textId="77777777" w:rsidR="0002419A" w:rsidRDefault="0002419A"/>
  </w:endnote>
  <w:endnote w:type="continuationSeparator" w:id="0">
    <w:p w14:paraId="34E9A6F0" w14:textId="77777777" w:rsidR="0002419A" w:rsidRDefault="0002419A" w:rsidP="00710659">
      <w:pPr>
        <w:spacing w:after="0" w:line="240" w:lineRule="auto"/>
      </w:pPr>
      <w:r>
        <w:continuationSeparator/>
      </w:r>
    </w:p>
    <w:p w14:paraId="02B6204E" w14:textId="77777777" w:rsidR="0002419A" w:rsidRDefault="000241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A9875" w14:textId="77777777" w:rsidR="0002419A" w:rsidRDefault="0002419A" w:rsidP="00710659">
      <w:pPr>
        <w:spacing w:after="0" w:line="240" w:lineRule="auto"/>
      </w:pPr>
      <w:r>
        <w:separator/>
      </w:r>
    </w:p>
    <w:p w14:paraId="14379B65" w14:textId="77777777" w:rsidR="0002419A" w:rsidRDefault="0002419A"/>
  </w:footnote>
  <w:footnote w:type="continuationSeparator" w:id="0">
    <w:p w14:paraId="29F17E70" w14:textId="77777777" w:rsidR="0002419A" w:rsidRDefault="0002419A" w:rsidP="00710659">
      <w:pPr>
        <w:spacing w:after="0" w:line="240" w:lineRule="auto"/>
      </w:pPr>
      <w:r>
        <w:continuationSeparator/>
      </w:r>
    </w:p>
    <w:p w14:paraId="308C6229" w14:textId="77777777" w:rsidR="0002419A" w:rsidRDefault="000241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BC852" w14:textId="52860FFA" w:rsidR="001861F9" w:rsidRDefault="001861F9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90B6FE9A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142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1973DA3"/>
    <w:multiLevelType w:val="hybridMultilevel"/>
    <w:tmpl w:val="FA38DD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14101B2"/>
    <w:multiLevelType w:val="multilevel"/>
    <w:tmpl w:val="C400B3B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418A1"/>
    <w:multiLevelType w:val="hybridMultilevel"/>
    <w:tmpl w:val="2EC82C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153742">
    <w:abstractNumId w:val="6"/>
  </w:num>
  <w:num w:numId="2" w16cid:durableId="117259851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521475634">
    <w:abstractNumId w:val="2"/>
  </w:num>
  <w:num w:numId="4" w16cid:durableId="557404025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598684943">
    <w:abstractNumId w:val="3"/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2345"/>
          </w:tabs>
          <w:ind w:left="2345" w:hanging="360"/>
        </w:pPr>
        <w:rPr>
          <w:rFonts w:hint="default"/>
          <w:b w:val="0"/>
          <w:bCs w:val="0"/>
          <w:color w:val="auto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  <w:b w:val="0"/>
          <w:bCs w:val="0"/>
          <w:color w:val="auto"/>
        </w:rPr>
      </w:lvl>
    </w:lvlOverride>
  </w:num>
  <w:num w:numId="6" w16cid:durableId="557015716">
    <w:abstractNumId w:val="0"/>
  </w:num>
  <w:num w:numId="7" w16cid:durableId="101386786">
    <w:abstractNumId w:val="1"/>
  </w:num>
  <w:num w:numId="8" w16cid:durableId="484249467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847093368">
    <w:abstractNumId w:val="3"/>
  </w:num>
  <w:num w:numId="10" w16cid:durableId="1106122878">
    <w:abstractNumId w:val="8"/>
  </w:num>
  <w:num w:numId="11" w16cid:durableId="1017121800">
    <w:abstractNumId w:val="5"/>
  </w:num>
  <w:num w:numId="12" w16cid:durableId="66290283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67"/>
    <w:rsid w:val="00001BDF"/>
    <w:rsid w:val="00002191"/>
    <w:rsid w:val="0000380F"/>
    <w:rsid w:val="00004175"/>
    <w:rsid w:val="000059C9"/>
    <w:rsid w:val="00012C22"/>
    <w:rsid w:val="000160F7"/>
    <w:rsid w:val="00016D5B"/>
    <w:rsid w:val="00016F30"/>
    <w:rsid w:val="00017D2D"/>
    <w:rsid w:val="0002047C"/>
    <w:rsid w:val="00021B9A"/>
    <w:rsid w:val="0002338A"/>
    <w:rsid w:val="0002419A"/>
    <w:rsid w:val="000242D6"/>
    <w:rsid w:val="00024974"/>
    <w:rsid w:val="00024EE5"/>
    <w:rsid w:val="00032657"/>
    <w:rsid w:val="00041AF6"/>
    <w:rsid w:val="00044E62"/>
    <w:rsid w:val="00050BA4"/>
    <w:rsid w:val="0005141D"/>
    <w:rsid w:val="00051738"/>
    <w:rsid w:val="0005242B"/>
    <w:rsid w:val="00052548"/>
    <w:rsid w:val="00057F1F"/>
    <w:rsid w:val="00060696"/>
    <w:rsid w:val="00062D89"/>
    <w:rsid w:val="00067A67"/>
    <w:rsid w:val="00070C16"/>
    <w:rsid w:val="00075EA9"/>
    <w:rsid w:val="000769CF"/>
    <w:rsid w:val="00080AD8"/>
    <w:rsid w:val="000815D8"/>
    <w:rsid w:val="00082C27"/>
    <w:rsid w:val="00084C99"/>
    <w:rsid w:val="00085CC6"/>
    <w:rsid w:val="00085E65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5F0D"/>
    <w:rsid w:val="000C6425"/>
    <w:rsid w:val="000C6E6E"/>
    <w:rsid w:val="000C7B7D"/>
    <w:rsid w:val="000D3A4C"/>
    <w:rsid w:val="000D441B"/>
    <w:rsid w:val="000D55B4"/>
    <w:rsid w:val="000E0F3F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5C86"/>
    <w:rsid w:val="00106128"/>
    <w:rsid w:val="00107B2B"/>
    <w:rsid w:val="00112AC5"/>
    <w:rsid w:val="001133DD"/>
    <w:rsid w:val="00115E63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3FB8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2CCA"/>
    <w:rsid w:val="001772B8"/>
    <w:rsid w:val="00180FBF"/>
    <w:rsid w:val="001813C3"/>
    <w:rsid w:val="00182CF4"/>
    <w:rsid w:val="0018571F"/>
    <w:rsid w:val="001861F9"/>
    <w:rsid w:val="00186CE1"/>
    <w:rsid w:val="00191899"/>
    <w:rsid w:val="00191F00"/>
    <w:rsid w:val="0019208A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6A56"/>
    <w:rsid w:val="001B2A6D"/>
    <w:rsid w:val="001B34B1"/>
    <w:rsid w:val="001B410A"/>
    <w:rsid w:val="001B5E1D"/>
    <w:rsid w:val="001B67D8"/>
    <w:rsid w:val="001B6F95"/>
    <w:rsid w:val="001C05A1"/>
    <w:rsid w:val="001C1D9E"/>
    <w:rsid w:val="001C5998"/>
    <w:rsid w:val="001C7C3B"/>
    <w:rsid w:val="001D2625"/>
    <w:rsid w:val="001D5B6F"/>
    <w:rsid w:val="001D784A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24B0"/>
    <w:rsid w:val="00203E26"/>
    <w:rsid w:val="0020449C"/>
    <w:rsid w:val="002113B8"/>
    <w:rsid w:val="00215665"/>
    <w:rsid w:val="002163BB"/>
    <w:rsid w:val="0021792C"/>
    <w:rsid w:val="00220909"/>
    <w:rsid w:val="00223462"/>
    <w:rsid w:val="002240AB"/>
    <w:rsid w:val="00224AED"/>
    <w:rsid w:val="00225E37"/>
    <w:rsid w:val="002306BA"/>
    <w:rsid w:val="00231DCA"/>
    <w:rsid w:val="00235792"/>
    <w:rsid w:val="00237E70"/>
    <w:rsid w:val="00242E3A"/>
    <w:rsid w:val="00246492"/>
    <w:rsid w:val="002506CF"/>
    <w:rsid w:val="0025107F"/>
    <w:rsid w:val="00260CD4"/>
    <w:rsid w:val="00261E98"/>
    <w:rsid w:val="002639D8"/>
    <w:rsid w:val="002642F4"/>
    <w:rsid w:val="00265F77"/>
    <w:rsid w:val="00266C83"/>
    <w:rsid w:val="00266D28"/>
    <w:rsid w:val="00267091"/>
    <w:rsid w:val="00270FCC"/>
    <w:rsid w:val="00272FA1"/>
    <w:rsid w:val="002768DC"/>
    <w:rsid w:val="00276E5A"/>
    <w:rsid w:val="002824CF"/>
    <w:rsid w:val="002832F9"/>
    <w:rsid w:val="00283FB6"/>
    <w:rsid w:val="00285EF4"/>
    <w:rsid w:val="00294C8F"/>
    <w:rsid w:val="002A0B2E"/>
    <w:rsid w:val="002A0DC1"/>
    <w:rsid w:val="002A6C56"/>
    <w:rsid w:val="002C04C4"/>
    <w:rsid w:val="002C090C"/>
    <w:rsid w:val="002C0C53"/>
    <w:rsid w:val="002C1243"/>
    <w:rsid w:val="002C1815"/>
    <w:rsid w:val="002C475E"/>
    <w:rsid w:val="002C6AD6"/>
    <w:rsid w:val="002D6122"/>
    <w:rsid w:val="002D6C2A"/>
    <w:rsid w:val="002D7A86"/>
    <w:rsid w:val="002E175E"/>
    <w:rsid w:val="002E1C8D"/>
    <w:rsid w:val="002F1ED5"/>
    <w:rsid w:val="002F45FF"/>
    <w:rsid w:val="002F66D3"/>
    <w:rsid w:val="002F6D17"/>
    <w:rsid w:val="00302038"/>
    <w:rsid w:val="00302887"/>
    <w:rsid w:val="00302B61"/>
    <w:rsid w:val="003056EB"/>
    <w:rsid w:val="003071FF"/>
    <w:rsid w:val="00310652"/>
    <w:rsid w:val="00311065"/>
    <w:rsid w:val="0031371D"/>
    <w:rsid w:val="0031789F"/>
    <w:rsid w:val="00320757"/>
    <w:rsid w:val="00320788"/>
    <w:rsid w:val="003233A3"/>
    <w:rsid w:val="00324053"/>
    <w:rsid w:val="00334C33"/>
    <w:rsid w:val="00337DF5"/>
    <w:rsid w:val="0034218C"/>
    <w:rsid w:val="0034455D"/>
    <w:rsid w:val="0034604B"/>
    <w:rsid w:val="00346D17"/>
    <w:rsid w:val="00347972"/>
    <w:rsid w:val="00353690"/>
    <w:rsid w:val="0035469B"/>
    <w:rsid w:val="00355854"/>
    <w:rsid w:val="003559CC"/>
    <w:rsid w:val="00355D4B"/>
    <w:rsid w:val="003569D7"/>
    <w:rsid w:val="003608AC"/>
    <w:rsid w:val="00363A23"/>
    <w:rsid w:val="0036440C"/>
    <w:rsid w:val="0036465A"/>
    <w:rsid w:val="00383348"/>
    <w:rsid w:val="003837CA"/>
    <w:rsid w:val="00390C38"/>
    <w:rsid w:val="00392748"/>
    <w:rsid w:val="00392C65"/>
    <w:rsid w:val="00392ED5"/>
    <w:rsid w:val="00396FDC"/>
    <w:rsid w:val="00397FF5"/>
    <w:rsid w:val="003A19DC"/>
    <w:rsid w:val="003A1B45"/>
    <w:rsid w:val="003A220C"/>
    <w:rsid w:val="003A7244"/>
    <w:rsid w:val="003B256A"/>
    <w:rsid w:val="003B46FC"/>
    <w:rsid w:val="003B4778"/>
    <w:rsid w:val="003B5767"/>
    <w:rsid w:val="003B7605"/>
    <w:rsid w:val="003C08AA"/>
    <w:rsid w:val="003C12F9"/>
    <w:rsid w:val="003C2A7B"/>
    <w:rsid w:val="003C49EF"/>
    <w:rsid w:val="003C6BCA"/>
    <w:rsid w:val="003C7902"/>
    <w:rsid w:val="003D09BA"/>
    <w:rsid w:val="003D0BFF"/>
    <w:rsid w:val="003D4754"/>
    <w:rsid w:val="003D6EF1"/>
    <w:rsid w:val="003E5198"/>
    <w:rsid w:val="003E5BE5"/>
    <w:rsid w:val="003E7142"/>
    <w:rsid w:val="003F18D1"/>
    <w:rsid w:val="003F20EC"/>
    <w:rsid w:val="003F4F0E"/>
    <w:rsid w:val="003F6096"/>
    <w:rsid w:val="003F6E06"/>
    <w:rsid w:val="003F7CC5"/>
    <w:rsid w:val="00403C7A"/>
    <w:rsid w:val="004057A6"/>
    <w:rsid w:val="00406554"/>
    <w:rsid w:val="00407755"/>
    <w:rsid w:val="00410964"/>
    <w:rsid w:val="004127DA"/>
    <w:rsid w:val="0041293B"/>
    <w:rsid w:val="004131B0"/>
    <w:rsid w:val="00416C42"/>
    <w:rsid w:val="00422476"/>
    <w:rsid w:val="0042255E"/>
    <w:rsid w:val="00422DD7"/>
    <w:rsid w:val="0042385C"/>
    <w:rsid w:val="00426E6A"/>
    <w:rsid w:val="00426FA5"/>
    <w:rsid w:val="00431654"/>
    <w:rsid w:val="00434926"/>
    <w:rsid w:val="00435E9B"/>
    <w:rsid w:val="0044065C"/>
    <w:rsid w:val="00443ACE"/>
    <w:rsid w:val="00444217"/>
    <w:rsid w:val="004478F4"/>
    <w:rsid w:val="00450F7A"/>
    <w:rsid w:val="00452C6D"/>
    <w:rsid w:val="00455907"/>
    <w:rsid w:val="00455E0B"/>
    <w:rsid w:val="0045724D"/>
    <w:rsid w:val="00457934"/>
    <w:rsid w:val="00462B9F"/>
    <w:rsid w:val="004659EE"/>
    <w:rsid w:val="00473C18"/>
    <w:rsid w:val="00473E34"/>
    <w:rsid w:val="00476BA9"/>
    <w:rsid w:val="00481650"/>
    <w:rsid w:val="00490807"/>
    <w:rsid w:val="00491B46"/>
    <w:rsid w:val="004936C2"/>
    <w:rsid w:val="0049379C"/>
    <w:rsid w:val="004A1CA0"/>
    <w:rsid w:val="004A22E9"/>
    <w:rsid w:val="004A4ACD"/>
    <w:rsid w:val="004A506C"/>
    <w:rsid w:val="004A5BC5"/>
    <w:rsid w:val="004B023D"/>
    <w:rsid w:val="004B4F81"/>
    <w:rsid w:val="004B6025"/>
    <w:rsid w:val="004C0909"/>
    <w:rsid w:val="004C21CB"/>
    <w:rsid w:val="004C3F97"/>
    <w:rsid w:val="004D01F2"/>
    <w:rsid w:val="004D065F"/>
    <w:rsid w:val="004D0DF7"/>
    <w:rsid w:val="004D2CED"/>
    <w:rsid w:val="004D3339"/>
    <w:rsid w:val="004D353F"/>
    <w:rsid w:val="004D36D7"/>
    <w:rsid w:val="004D682B"/>
    <w:rsid w:val="004E6152"/>
    <w:rsid w:val="004E6AC2"/>
    <w:rsid w:val="004E6F75"/>
    <w:rsid w:val="004F085E"/>
    <w:rsid w:val="004F344A"/>
    <w:rsid w:val="004F4EC3"/>
    <w:rsid w:val="00501871"/>
    <w:rsid w:val="00504ED4"/>
    <w:rsid w:val="00510639"/>
    <w:rsid w:val="00511791"/>
    <w:rsid w:val="005134C8"/>
    <w:rsid w:val="005139BE"/>
    <w:rsid w:val="00515840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0BF"/>
    <w:rsid w:val="00561BB2"/>
    <w:rsid w:val="00563249"/>
    <w:rsid w:val="00570A65"/>
    <w:rsid w:val="005762B1"/>
    <w:rsid w:val="00580008"/>
    <w:rsid w:val="00580456"/>
    <w:rsid w:val="00580E73"/>
    <w:rsid w:val="00584CE9"/>
    <w:rsid w:val="00592329"/>
    <w:rsid w:val="00592999"/>
    <w:rsid w:val="00593386"/>
    <w:rsid w:val="00596998"/>
    <w:rsid w:val="0059790F"/>
    <w:rsid w:val="005A4C66"/>
    <w:rsid w:val="005A6E62"/>
    <w:rsid w:val="005B2FB3"/>
    <w:rsid w:val="005C1BF7"/>
    <w:rsid w:val="005C6A49"/>
    <w:rsid w:val="005C6DE5"/>
    <w:rsid w:val="005D0250"/>
    <w:rsid w:val="005D2B29"/>
    <w:rsid w:val="005D354A"/>
    <w:rsid w:val="005D3E53"/>
    <w:rsid w:val="005D506C"/>
    <w:rsid w:val="005E3235"/>
    <w:rsid w:val="005E4176"/>
    <w:rsid w:val="005E4876"/>
    <w:rsid w:val="005E5BDA"/>
    <w:rsid w:val="005E65B5"/>
    <w:rsid w:val="005F0301"/>
    <w:rsid w:val="005F3AE9"/>
    <w:rsid w:val="006007BB"/>
    <w:rsid w:val="0060130C"/>
    <w:rsid w:val="00601DC0"/>
    <w:rsid w:val="006034CB"/>
    <w:rsid w:val="00603503"/>
    <w:rsid w:val="00603927"/>
    <w:rsid w:val="00603C52"/>
    <w:rsid w:val="00605833"/>
    <w:rsid w:val="006131CE"/>
    <w:rsid w:val="0061336B"/>
    <w:rsid w:val="00616AD1"/>
    <w:rsid w:val="00617D6E"/>
    <w:rsid w:val="00620ED5"/>
    <w:rsid w:val="00620F19"/>
    <w:rsid w:val="00622D61"/>
    <w:rsid w:val="00624198"/>
    <w:rsid w:val="00627479"/>
    <w:rsid w:val="00635973"/>
    <w:rsid w:val="00636C28"/>
    <w:rsid w:val="0063774E"/>
    <w:rsid w:val="006428E5"/>
    <w:rsid w:val="00644958"/>
    <w:rsid w:val="0064701E"/>
    <w:rsid w:val="00647D3D"/>
    <w:rsid w:val="00650FF0"/>
    <w:rsid w:val="006513FB"/>
    <w:rsid w:val="00656EEF"/>
    <w:rsid w:val="006576AF"/>
    <w:rsid w:val="0065775A"/>
    <w:rsid w:val="00657D44"/>
    <w:rsid w:val="00672919"/>
    <w:rsid w:val="006734E7"/>
    <w:rsid w:val="00677544"/>
    <w:rsid w:val="00681687"/>
    <w:rsid w:val="00684C11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418"/>
    <w:rsid w:val="006C19B2"/>
    <w:rsid w:val="006C2A23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AB4"/>
    <w:rsid w:val="007028CA"/>
    <w:rsid w:val="00705FEC"/>
    <w:rsid w:val="00710659"/>
    <w:rsid w:val="00710661"/>
    <w:rsid w:val="0071147A"/>
    <w:rsid w:val="0071185D"/>
    <w:rsid w:val="00721E01"/>
    <w:rsid w:val="007220B3"/>
    <w:rsid w:val="007222AD"/>
    <w:rsid w:val="007267CF"/>
    <w:rsid w:val="00731F3F"/>
    <w:rsid w:val="00733BAB"/>
    <w:rsid w:val="0073604C"/>
    <w:rsid w:val="007436BF"/>
    <w:rsid w:val="007443E9"/>
    <w:rsid w:val="00745DCE"/>
    <w:rsid w:val="00746D52"/>
    <w:rsid w:val="00752F35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A60"/>
    <w:rsid w:val="00775C9C"/>
    <w:rsid w:val="00780C57"/>
    <w:rsid w:val="00782C00"/>
    <w:rsid w:val="00783F8B"/>
    <w:rsid w:val="0078405B"/>
    <w:rsid w:val="00786F58"/>
    <w:rsid w:val="00787CC1"/>
    <w:rsid w:val="00792F4E"/>
    <w:rsid w:val="0079398D"/>
    <w:rsid w:val="00796C25"/>
    <w:rsid w:val="007970E4"/>
    <w:rsid w:val="007A287C"/>
    <w:rsid w:val="007A377F"/>
    <w:rsid w:val="007A3B2A"/>
    <w:rsid w:val="007B0C9D"/>
    <w:rsid w:val="007B17EC"/>
    <w:rsid w:val="007B4FD2"/>
    <w:rsid w:val="007B5522"/>
    <w:rsid w:val="007C0EE0"/>
    <w:rsid w:val="007C1B71"/>
    <w:rsid w:val="007C2FBB"/>
    <w:rsid w:val="007C7164"/>
    <w:rsid w:val="007C7413"/>
    <w:rsid w:val="007D1984"/>
    <w:rsid w:val="007D1B9A"/>
    <w:rsid w:val="007D2AFE"/>
    <w:rsid w:val="007E3264"/>
    <w:rsid w:val="007E3FEA"/>
    <w:rsid w:val="007E6402"/>
    <w:rsid w:val="007F0A0B"/>
    <w:rsid w:val="007F3A60"/>
    <w:rsid w:val="007F3D0B"/>
    <w:rsid w:val="007F7C94"/>
    <w:rsid w:val="008016A9"/>
    <w:rsid w:val="0080182A"/>
    <w:rsid w:val="00802FFA"/>
    <w:rsid w:val="00810E4B"/>
    <w:rsid w:val="00814B8C"/>
    <w:rsid w:val="00814BAA"/>
    <w:rsid w:val="008168BD"/>
    <w:rsid w:val="00816F0C"/>
    <w:rsid w:val="0082211C"/>
    <w:rsid w:val="00824295"/>
    <w:rsid w:val="008245EF"/>
    <w:rsid w:val="00827A65"/>
    <w:rsid w:val="00830473"/>
    <w:rsid w:val="008313F3"/>
    <w:rsid w:val="008324A3"/>
    <w:rsid w:val="008402F2"/>
    <w:rsid w:val="00840469"/>
    <w:rsid w:val="008405BB"/>
    <w:rsid w:val="0084564F"/>
    <w:rsid w:val="00846494"/>
    <w:rsid w:val="00847B20"/>
    <w:rsid w:val="008509D3"/>
    <w:rsid w:val="00851073"/>
    <w:rsid w:val="00853418"/>
    <w:rsid w:val="008549DF"/>
    <w:rsid w:val="00856EBD"/>
    <w:rsid w:val="00857CF6"/>
    <w:rsid w:val="008610ED"/>
    <w:rsid w:val="00861C6A"/>
    <w:rsid w:val="0086350E"/>
    <w:rsid w:val="00865199"/>
    <w:rsid w:val="00867EAF"/>
    <w:rsid w:val="00870763"/>
    <w:rsid w:val="008713EA"/>
    <w:rsid w:val="0087234B"/>
    <w:rsid w:val="00873C6B"/>
    <w:rsid w:val="00873F3E"/>
    <w:rsid w:val="00876929"/>
    <w:rsid w:val="00882B63"/>
    <w:rsid w:val="008833DA"/>
    <w:rsid w:val="00883500"/>
    <w:rsid w:val="0088426A"/>
    <w:rsid w:val="008852BA"/>
    <w:rsid w:val="00890108"/>
    <w:rsid w:val="008934FA"/>
    <w:rsid w:val="00893877"/>
    <w:rsid w:val="0089532C"/>
    <w:rsid w:val="00896165"/>
    <w:rsid w:val="00896681"/>
    <w:rsid w:val="008A2749"/>
    <w:rsid w:val="008A36B1"/>
    <w:rsid w:val="008A3A90"/>
    <w:rsid w:val="008B06D4"/>
    <w:rsid w:val="008B35BB"/>
    <w:rsid w:val="008B4F20"/>
    <w:rsid w:val="008B68E7"/>
    <w:rsid w:val="008B7FFD"/>
    <w:rsid w:val="008C286A"/>
    <w:rsid w:val="008C2920"/>
    <w:rsid w:val="008C4307"/>
    <w:rsid w:val="008C4B34"/>
    <w:rsid w:val="008D1AED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16B6"/>
    <w:rsid w:val="00912500"/>
    <w:rsid w:val="0091350B"/>
    <w:rsid w:val="00915986"/>
    <w:rsid w:val="00917624"/>
    <w:rsid w:val="00924E4A"/>
    <w:rsid w:val="00926CB2"/>
    <w:rsid w:val="00930386"/>
    <w:rsid w:val="009309F5"/>
    <w:rsid w:val="00933237"/>
    <w:rsid w:val="00933F28"/>
    <w:rsid w:val="00934C50"/>
    <w:rsid w:val="009400C3"/>
    <w:rsid w:val="00941EC4"/>
    <w:rsid w:val="00942299"/>
    <w:rsid w:val="009453F7"/>
    <w:rsid w:val="009476C0"/>
    <w:rsid w:val="009506BB"/>
    <w:rsid w:val="00952727"/>
    <w:rsid w:val="00953028"/>
    <w:rsid w:val="00955FB5"/>
    <w:rsid w:val="00963E34"/>
    <w:rsid w:val="00964DFA"/>
    <w:rsid w:val="00970A69"/>
    <w:rsid w:val="00971F23"/>
    <w:rsid w:val="0098155C"/>
    <w:rsid w:val="00981CCA"/>
    <w:rsid w:val="00983B77"/>
    <w:rsid w:val="0099139D"/>
    <w:rsid w:val="009956DE"/>
    <w:rsid w:val="00996053"/>
    <w:rsid w:val="0099738E"/>
    <w:rsid w:val="00997E71"/>
    <w:rsid w:val="009A0B2F"/>
    <w:rsid w:val="009A1CF4"/>
    <w:rsid w:val="009A328F"/>
    <w:rsid w:val="009A37D7"/>
    <w:rsid w:val="009A4E17"/>
    <w:rsid w:val="009A6955"/>
    <w:rsid w:val="009B0697"/>
    <w:rsid w:val="009B341C"/>
    <w:rsid w:val="009B5747"/>
    <w:rsid w:val="009C0B81"/>
    <w:rsid w:val="009C17E1"/>
    <w:rsid w:val="009C3182"/>
    <w:rsid w:val="009D2C27"/>
    <w:rsid w:val="009D503E"/>
    <w:rsid w:val="009D6F2A"/>
    <w:rsid w:val="009E2309"/>
    <w:rsid w:val="009E42B9"/>
    <w:rsid w:val="009E4E17"/>
    <w:rsid w:val="009E54B9"/>
    <w:rsid w:val="009F3D18"/>
    <w:rsid w:val="009F4C2E"/>
    <w:rsid w:val="009F7E7D"/>
    <w:rsid w:val="00A014A3"/>
    <w:rsid w:val="00A027CC"/>
    <w:rsid w:val="00A0412D"/>
    <w:rsid w:val="00A05B14"/>
    <w:rsid w:val="00A15DF0"/>
    <w:rsid w:val="00A21211"/>
    <w:rsid w:val="00A23166"/>
    <w:rsid w:val="00A23D60"/>
    <w:rsid w:val="00A30850"/>
    <w:rsid w:val="00A30F8A"/>
    <w:rsid w:val="00A33890"/>
    <w:rsid w:val="00A34E7F"/>
    <w:rsid w:val="00A3709A"/>
    <w:rsid w:val="00A41C4B"/>
    <w:rsid w:val="00A43295"/>
    <w:rsid w:val="00A46F0A"/>
    <w:rsid w:val="00A46F25"/>
    <w:rsid w:val="00A47CC2"/>
    <w:rsid w:val="00A502BA"/>
    <w:rsid w:val="00A5210A"/>
    <w:rsid w:val="00A60146"/>
    <w:rsid w:val="00A601A9"/>
    <w:rsid w:val="00A60F6F"/>
    <w:rsid w:val="00A622C4"/>
    <w:rsid w:val="00A6283D"/>
    <w:rsid w:val="00A6485A"/>
    <w:rsid w:val="00A64EF4"/>
    <w:rsid w:val="00A676FF"/>
    <w:rsid w:val="00A73EBA"/>
    <w:rsid w:val="00A754B4"/>
    <w:rsid w:val="00A76665"/>
    <w:rsid w:val="00A76749"/>
    <w:rsid w:val="00A807C1"/>
    <w:rsid w:val="00A81D11"/>
    <w:rsid w:val="00A82658"/>
    <w:rsid w:val="00A83374"/>
    <w:rsid w:val="00A938C6"/>
    <w:rsid w:val="00A96172"/>
    <w:rsid w:val="00A96D52"/>
    <w:rsid w:val="00A97C5F"/>
    <w:rsid w:val="00A97D60"/>
    <w:rsid w:val="00AA3352"/>
    <w:rsid w:val="00AB0D6A"/>
    <w:rsid w:val="00AB2C3E"/>
    <w:rsid w:val="00AB43B3"/>
    <w:rsid w:val="00AB49B9"/>
    <w:rsid w:val="00AB501D"/>
    <w:rsid w:val="00AB758A"/>
    <w:rsid w:val="00AC027E"/>
    <w:rsid w:val="00AC05AB"/>
    <w:rsid w:val="00AC1E7E"/>
    <w:rsid w:val="00AC2F72"/>
    <w:rsid w:val="00AC507D"/>
    <w:rsid w:val="00AC5493"/>
    <w:rsid w:val="00AC5D11"/>
    <w:rsid w:val="00AC66E4"/>
    <w:rsid w:val="00AD0118"/>
    <w:rsid w:val="00AD04F2"/>
    <w:rsid w:val="00AD4000"/>
    <w:rsid w:val="00AD4578"/>
    <w:rsid w:val="00AD68E9"/>
    <w:rsid w:val="00AD761F"/>
    <w:rsid w:val="00AE4F2C"/>
    <w:rsid w:val="00AE56C0"/>
    <w:rsid w:val="00AE6CF6"/>
    <w:rsid w:val="00AF17BF"/>
    <w:rsid w:val="00AF7ACC"/>
    <w:rsid w:val="00B00914"/>
    <w:rsid w:val="00B02A8E"/>
    <w:rsid w:val="00B052EE"/>
    <w:rsid w:val="00B0671D"/>
    <w:rsid w:val="00B1081F"/>
    <w:rsid w:val="00B13023"/>
    <w:rsid w:val="00B141DB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4D6A"/>
    <w:rsid w:val="00B8606B"/>
    <w:rsid w:val="00B878E7"/>
    <w:rsid w:val="00B879CC"/>
    <w:rsid w:val="00B923E6"/>
    <w:rsid w:val="00B94F6E"/>
    <w:rsid w:val="00B97278"/>
    <w:rsid w:val="00B97943"/>
    <w:rsid w:val="00B97EBE"/>
    <w:rsid w:val="00BA0440"/>
    <w:rsid w:val="00BA1D0B"/>
    <w:rsid w:val="00BA2B50"/>
    <w:rsid w:val="00BA6972"/>
    <w:rsid w:val="00BB1E0D"/>
    <w:rsid w:val="00BB26C8"/>
    <w:rsid w:val="00BB2951"/>
    <w:rsid w:val="00BB471E"/>
    <w:rsid w:val="00BB4D9B"/>
    <w:rsid w:val="00BB5392"/>
    <w:rsid w:val="00BB73FF"/>
    <w:rsid w:val="00BB7688"/>
    <w:rsid w:val="00BC3A6A"/>
    <w:rsid w:val="00BC7423"/>
    <w:rsid w:val="00BC7CAC"/>
    <w:rsid w:val="00BD4F2A"/>
    <w:rsid w:val="00BD6D76"/>
    <w:rsid w:val="00BE3A73"/>
    <w:rsid w:val="00BE4477"/>
    <w:rsid w:val="00BE56B3"/>
    <w:rsid w:val="00BE676D"/>
    <w:rsid w:val="00BF04E8"/>
    <w:rsid w:val="00BF16BF"/>
    <w:rsid w:val="00BF4D1F"/>
    <w:rsid w:val="00BF769C"/>
    <w:rsid w:val="00BF76BE"/>
    <w:rsid w:val="00C00DBE"/>
    <w:rsid w:val="00C02A73"/>
    <w:rsid w:val="00C032FC"/>
    <w:rsid w:val="00C051CB"/>
    <w:rsid w:val="00C058B3"/>
    <w:rsid w:val="00C063D2"/>
    <w:rsid w:val="00C07FD9"/>
    <w:rsid w:val="00C10955"/>
    <w:rsid w:val="00C10CF5"/>
    <w:rsid w:val="00C11C4D"/>
    <w:rsid w:val="00C13FC3"/>
    <w:rsid w:val="00C162C0"/>
    <w:rsid w:val="00C1712C"/>
    <w:rsid w:val="00C20634"/>
    <w:rsid w:val="00C212E0"/>
    <w:rsid w:val="00C23E16"/>
    <w:rsid w:val="00C27E37"/>
    <w:rsid w:val="00C32713"/>
    <w:rsid w:val="00C351B8"/>
    <w:rsid w:val="00C40483"/>
    <w:rsid w:val="00C410D9"/>
    <w:rsid w:val="00C44DB7"/>
    <w:rsid w:val="00C4510A"/>
    <w:rsid w:val="00C4613C"/>
    <w:rsid w:val="00C47F2E"/>
    <w:rsid w:val="00C52BA6"/>
    <w:rsid w:val="00C52BF3"/>
    <w:rsid w:val="00C56D7E"/>
    <w:rsid w:val="00C57A1A"/>
    <w:rsid w:val="00C60BBD"/>
    <w:rsid w:val="00C6110A"/>
    <w:rsid w:val="00C6258F"/>
    <w:rsid w:val="00C62C41"/>
    <w:rsid w:val="00C63DF6"/>
    <w:rsid w:val="00C63E58"/>
    <w:rsid w:val="00C63F0B"/>
    <w:rsid w:val="00C6495E"/>
    <w:rsid w:val="00C66575"/>
    <w:rsid w:val="00C665A2"/>
    <w:rsid w:val="00C670EE"/>
    <w:rsid w:val="00C67E3B"/>
    <w:rsid w:val="00C71F4C"/>
    <w:rsid w:val="00C73E03"/>
    <w:rsid w:val="00C77B29"/>
    <w:rsid w:val="00C84FBB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007E"/>
    <w:rsid w:val="00CC1C87"/>
    <w:rsid w:val="00CC2283"/>
    <w:rsid w:val="00CC3000"/>
    <w:rsid w:val="00CC4859"/>
    <w:rsid w:val="00CC7A35"/>
    <w:rsid w:val="00CD072A"/>
    <w:rsid w:val="00CD0E7F"/>
    <w:rsid w:val="00CD1070"/>
    <w:rsid w:val="00CD219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319C"/>
    <w:rsid w:val="00CF5D31"/>
    <w:rsid w:val="00CF5F3B"/>
    <w:rsid w:val="00CF7733"/>
    <w:rsid w:val="00CF791A"/>
    <w:rsid w:val="00D00513"/>
    <w:rsid w:val="00D00D7D"/>
    <w:rsid w:val="00D030AE"/>
    <w:rsid w:val="00D139C8"/>
    <w:rsid w:val="00D16DC4"/>
    <w:rsid w:val="00D17F81"/>
    <w:rsid w:val="00D20E6C"/>
    <w:rsid w:val="00D23EA0"/>
    <w:rsid w:val="00D272FD"/>
    <w:rsid w:val="00D2758C"/>
    <w:rsid w:val="00D275CA"/>
    <w:rsid w:val="00D2789B"/>
    <w:rsid w:val="00D27D0F"/>
    <w:rsid w:val="00D345AB"/>
    <w:rsid w:val="00D41566"/>
    <w:rsid w:val="00D451CA"/>
    <w:rsid w:val="00D452F4"/>
    <w:rsid w:val="00D458EC"/>
    <w:rsid w:val="00D45B79"/>
    <w:rsid w:val="00D473F0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292D"/>
    <w:rsid w:val="00D83541"/>
    <w:rsid w:val="00D84BDA"/>
    <w:rsid w:val="00D85FF4"/>
    <w:rsid w:val="00D86D9E"/>
    <w:rsid w:val="00D87013"/>
    <w:rsid w:val="00D876A8"/>
    <w:rsid w:val="00D87F26"/>
    <w:rsid w:val="00D913F0"/>
    <w:rsid w:val="00D9165D"/>
    <w:rsid w:val="00D93063"/>
    <w:rsid w:val="00D933B0"/>
    <w:rsid w:val="00D9461F"/>
    <w:rsid w:val="00D94C04"/>
    <w:rsid w:val="00D951FC"/>
    <w:rsid w:val="00D977E8"/>
    <w:rsid w:val="00D97B16"/>
    <w:rsid w:val="00D97C0E"/>
    <w:rsid w:val="00DA119B"/>
    <w:rsid w:val="00DA35A2"/>
    <w:rsid w:val="00DA547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5F23"/>
    <w:rsid w:val="00DC6050"/>
    <w:rsid w:val="00DC6445"/>
    <w:rsid w:val="00DD35E1"/>
    <w:rsid w:val="00DD43EA"/>
    <w:rsid w:val="00DE3D79"/>
    <w:rsid w:val="00DE6A2C"/>
    <w:rsid w:val="00DE6F44"/>
    <w:rsid w:val="00DF1B58"/>
    <w:rsid w:val="00DF2646"/>
    <w:rsid w:val="00E009DA"/>
    <w:rsid w:val="00E037D9"/>
    <w:rsid w:val="00E04927"/>
    <w:rsid w:val="00E11A48"/>
    <w:rsid w:val="00E130EB"/>
    <w:rsid w:val="00E162CD"/>
    <w:rsid w:val="00E17FA5"/>
    <w:rsid w:val="00E20FF0"/>
    <w:rsid w:val="00E21BFE"/>
    <w:rsid w:val="00E21C88"/>
    <w:rsid w:val="00E223AC"/>
    <w:rsid w:val="00E22841"/>
    <w:rsid w:val="00E22CEE"/>
    <w:rsid w:val="00E26930"/>
    <w:rsid w:val="00E27257"/>
    <w:rsid w:val="00E27F4F"/>
    <w:rsid w:val="00E33C65"/>
    <w:rsid w:val="00E40836"/>
    <w:rsid w:val="00E4364B"/>
    <w:rsid w:val="00E449D0"/>
    <w:rsid w:val="00E44A34"/>
    <w:rsid w:val="00E4506A"/>
    <w:rsid w:val="00E528D5"/>
    <w:rsid w:val="00E53F99"/>
    <w:rsid w:val="00E56510"/>
    <w:rsid w:val="00E62EA8"/>
    <w:rsid w:val="00E67A6E"/>
    <w:rsid w:val="00E70096"/>
    <w:rsid w:val="00E71B43"/>
    <w:rsid w:val="00E81612"/>
    <w:rsid w:val="00E82BD7"/>
    <w:rsid w:val="00E83F8E"/>
    <w:rsid w:val="00E84A98"/>
    <w:rsid w:val="00E859E3"/>
    <w:rsid w:val="00E87D18"/>
    <w:rsid w:val="00E87D62"/>
    <w:rsid w:val="00E905AF"/>
    <w:rsid w:val="00E97333"/>
    <w:rsid w:val="00E97C8E"/>
    <w:rsid w:val="00EA486E"/>
    <w:rsid w:val="00EA4FA3"/>
    <w:rsid w:val="00EB001B"/>
    <w:rsid w:val="00EB1F2B"/>
    <w:rsid w:val="00EB3082"/>
    <w:rsid w:val="00EB6C33"/>
    <w:rsid w:val="00EB6D6E"/>
    <w:rsid w:val="00EC1D93"/>
    <w:rsid w:val="00EC1DEA"/>
    <w:rsid w:val="00EC6511"/>
    <w:rsid w:val="00EC6F62"/>
    <w:rsid w:val="00EC7464"/>
    <w:rsid w:val="00ED2EA2"/>
    <w:rsid w:val="00ED6019"/>
    <w:rsid w:val="00ED7830"/>
    <w:rsid w:val="00EE29F2"/>
    <w:rsid w:val="00EE2BFF"/>
    <w:rsid w:val="00EE3909"/>
    <w:rsid w:val="00EF4205"/>
    <w:rsid w:val="00EF4890"/>
    <w:rsid w:val="00EF5188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17C13"/>
    <w:rsid w:val="00F2229D"/>
    <w:rsid w:val="00F22E54"/>
    <w:rsid w:val="00F25ABB"/>
    <w:rsid w:val="00F266F0"/>
    <w:rsid w:val="00F26F62"/>
    <w:rsid w:val="00F27963"/>
    <w:rsid w:val="00F30103"/>
    <w:rsid w:val="00F30446"/>
    <w:rsid w:val="00F3599B"/>
    <w:rsid w:val="00F4135D"/>
    <w:rsid w:val="00F41F1B"/>
    <w:rsid w:val="00F422E1"/>
    <w:rsid w:val="00F43F03"/>
    <w:rsid w:val="00F46BD9"/>
    <w:rsid w:val="00F60171"/>
    <w:rsid w:val="00F60BE0"/>
    <w:rsid w:val="00F6280E"/>
    <w:rsid w:val="00F666EC"/>
    <w:rsid w:val="00F7050A"/>
    <w:rsid w:val="00F728E5"/>
    <w:rsid w:val="00F74710"/>
    <w:rsid w:val="00F75533"/>
    <w:rsid w:val="00F76567"/>
    <w:rsid w:val="00F8036D"/>
    <w:rsid w:val="00F809DC"/>
    <w:rsid w:val="00F82397"/>
    <w:rsid w:val="00F85140"/>
    <w:rsid w:val="00F86EB0"/>
    <w:rsid w:val="00F93BD0"/>
    <w:rsid w:val="00FA154B"/>
    <w:rsid w:val="00FA3811"/>
    <w:rsid w:val="00FA3B9F"/>
    <w:rsid w:val="00FA3DC2"/>
    <w:rsid w:val="00FA3F06"/>
    <w:rsid w:val="00FA4A26"/>
    <w:rsid w:val="00FA7084"/>
    <w:rsid w:val="00FA7BEF"/>
    <w:rsid w:val="00FB10E7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0403"/>
    <w:rsid w:val="00FF2DD1"/>
    <w:rsid w:val="00FF3D6B"/>
    <w:rsid w:val="00FF5407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B4727"/>
  <w15:docId w15:val="{0EAFBBCD-010E-4A0E-991A-FF60B072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ind w:left="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C0B81"/>
    <w:pPr>
      <w:spacing w:before="0" w:after="0"/>
    </w:pPr>
    <w:rPr>
      <w:i/>
      <w:color w:val="8064A2" w:themeColor="accent4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  <w:tabs>
        <w:tab w:val="clear" w:pos="2345"/>
        <w:tab w:val="num" w:pos="1080"/>
      </w:tabs>
      <w:ind w:left="1080"/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9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Hyperlink">
    <w:name w:val="Hyperlink"/>
    <w:basedOn w:val="DefaultParagraphFont"/>
    <w:unhideWhenUsed/>
    <w:rsid w:val="00C84F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FB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B17EC"/>
    <w:rPr>
      <w:b/>
      <w:bCs/>
    </w:rPr>
  </w:style>
  <w:style w:type="character" w:customStyle="1" w:styleId="nf">
    <w:name w:val="nf"/>
    <w:basedOn w:val="DefaultParagraphFont"/>
    <w:rsid w:val="00276E5A"/>
  </w:style>
  <w:style w:type="character" w:customStyle="1" w:styleId="nn">
    <w:name w:val="nn"/>
    <w:basedOn w:val="DefaultParagraphFont"/>
    <w:rsid w:val="00276E5A"/>
  </w:style>
  <w:style w:type="character" w:styleId="FollowedHyperlink">
    <w:name w:val="FollowedHyperlink"/>
    <w:basedOn w:val="DefaultParagraphFont"/>
    <w:semiHidden/>
    <w:unhideWhenUsed/>
    <w:rsid w:val="00F17C1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28D5"/>
    <w:pPr>
      <w:ind w:left="720"/>
      <w:contextualSpacing/>
    </w:pPr>
  </w:style>
  <w:style w:type="numbering" w:customStyle="1" w:styleId="CurrentList1">
    <w:name w:val="Current List1"/>
    <w:uiPriority w:val="99"/>
    <w:rsid w:val="00E528D5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webex.com/doc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.mapquest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Net\1.0\Activities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288E14-CAD0-4D59-8CEA-68FE0FF9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</TotalTime>
  <Pages>6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DEVASC v1.0 OUFLMC Skills Assessment</vt:lpstr>
    </vt:vector>
  </TitlesOfParts>
  <Company>Cisco Systems, Inc.</Company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DEVASC v1.0 OUFLMC Skills Assessment</dc:title>
  <dc:creator>Allan Johnson</dc:creator>
  <dc:description>Enter copyright date here</dc:description>
  <cp:lastModifiedBy>sakshi dadwal</cp:lastModifiedBy>
  <cp:revision>2</cp:revision>
  <cp:lastPrinted>2020-06-30T13:47:00Z</cp:lastPrinted>
  <dcterms:created xsi:type="dcterms:W3CDTF">2023-12-07T00:16:00Z</dcterms:created>
  <dcterms:modified xsi:type="dcterms:W3CDTF">2023-12-07T00:16:00Z</dcterms:modified>
</cp:coreProperties>
</file>